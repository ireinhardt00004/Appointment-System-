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6284" w14:textId="77777777" w:rsidR="005E4C36" w:rsidRPr="00285F92" w:rsidRDefault="00000000" w:rsidP="005E4C36">
      <w:pPr>
        <w:rPr>
          <w:rFonts w:ascii="Arial" w:hAnsi="Arial" w:cs="Arial"/>
          <w:b/>
          <w:i/>
          <w:sz w:val="28"/>
          <w:szCs w:val="22"/>
        </w:rPr>
      </w:pPr>
      <w:r>
        <w:rPr>
          <w:b/>
          <w:noProof/>
          <w:lang w:val="en-PH" w:eastAsia="en-PH"/>
        </w:rPr>
        <w:pict w14:anchorId="01A56218">
          <v:shapetype id="_x0000_t202" coordsize="21600,21600" o:spt="202" path="m,l,21600r21600,l21600,xe">
            <v:stroke joinstyle="miter"/>
            <v:path gradientshapeok="t" o:connecttype="rect"/>
          </v:shapetype>
          <v:shape id="Text Box 190" o:spid="_x0000_s1026" type="#_x0000_t202" style="position:absolute;margin-left:499.85pt;margin-top:-.05pt;width:72.4pt;height:18pt;z-index:-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14:paraId="72115D22" w14:textId="77777777" w:rsidR="000F5A66" w:rsidRPr="00D07421" w:rsidRDefault="000F5A66" w:rsidP="00D07421"/>
              </w:txbxContent>
            </v:textbox>
          </v:shape>
        </w:pict>
      </w:r>
      <w:r w:rsidR="00C50614">
        <w:rPr>
          <w:b/>
          <w:sz w:val="22"/>
          <w:szCs w:val="22"/>
        </w:rPr>
        <w:t xml:space="preserve">   </w:t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  <w:t xml:space="preserve">              </w:t>
      </w:r>
      <w:r w:rsidR="005E4C36" w:rsidRPr="00285F92">
        <w:rPr>
          <w:b/>
          <w:sz w:val="36"/>
          <w:szCs w:val="22"/>
        </w:rPr>
        <w:t xml:space="preserve">                     </w:t>
      </w:r>
      <w:r w:rsidR="005E4C36" w:rsidRPr="00285F92">
        <w:rPr>
          <w:rFonts w:ascii="Arial" w:hAnsi="Arial" w:cs="Arial"/>
          <w:b/>
          <w:i/>
          <w:sz w:val="28"/>
          <w:szCs w:val="22"/>
        </w:rPr>
        <w:t xml:space="preserve"> </w:t>
      </w:r>
    </w:p>
    <w:p w14:paraId="0E704CA8" w14:textId="77777777" w:rsidR="005E4C36" w:rsidRDefault="00000000" w:rsidP="005E4C36">
      <w:pPr>
        <w:rPr>
          <w:b/>
          <w:sz w:val="18"/>
        </w:rPr>
      </w:pPr>
      <w:r>
        <w:rPr>
          <w:b/>
          <w:noProof/>
        </w:rPr>
        <w:pict w14:anchorId="40B0D2B7">
          <v:shape id="Text Box 115" o:spid="_x0000_s1125" type="#_x0000_t202" style="position:absolute;margin-left:363.6pt;margin-top:2.9pt;width:191.5pt;height:18pt;z-index:25178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H1+u5vfAAAACQEAAA8AAABkcnMvZG93&#10;bnJldi54bWxMj0tPwzAQhO9I/Adrkbgg6qSvhJBNhZBAcIOC4OrG2yTCjxC7afj3bE9w3JnR7Dfl&#10;ZrJGjDSEzjuEdJaAIFd73bkG4f3t4ToHEaJyWhnvCOGHAmyq87NSFdof3SuN29gILnGhUAhtjH0h&#10;ZahbsirMfE+Ovb0frIp8Do3UgzpyuTVyniRraVXn+EOrerpvqf7aHixCvnwaP8Pz4uWjXu/NTbzK&#10;xsfvAfHyYrq7BRFpin9hOOEzOlTMtPMHp4MwCNlinnEUYcULTn6arljYISzTHGRVyv8Lq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fX67m98AAAAJAQAADwAAAAAAAAAAAAAAAACI&#10;BAAAZHJzL2Rvd25yZXYueG1sUEsFBgAAAAAEAAQA8wAAAJQFAAAAAA==&#10;">
            <v:textbox>
              <w:txbxContent>
                <w:p w14:paraId="62792E63" w14:textId="77777777" w:rsidR="005E4C36" w:rsidRPr="006029A9" w:rsidRDefault="005E4C36" w:rsidP="005E4C36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 xml:space="preserve">For </w:t>
                  </w:r>
                  <w:r>
                    <w:rPr>
                      <w:b/>
                      <w:i/>
                      <w:lang w:val="fil-PH"/>
                    </w:rPr>
                    <w:t>Accredited/Deregulated</w:t>
                  </w:r>
                  <w:r w:rsidRPr="006029A9">
                    <w:rPr>
                      <w:b/>
                      <w:i/>
                      <w:lang w:val="fil-PH"/>
                    </w:rPr>
                    <w:t xml:space="preserve"> Agencies</w:t>
                  </w:r>
                </w:p>
              </w:txbxContent>
            </v:textbox>
          </v:shape>
        </w:pic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14:paraId="05397ADD" w14:textId="71796246" w:rsidR="005E4C36" w:rsidRPr="00754475" w:rsidRDefault="005E4C36" w:rsidP="005E4C36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092B1BBF" w14:textId="77777777" w:rsidR="005E4C36" w:rsidRDefault="00000000" w:rsidP="005E4C36">
      <w:pPr>
        <w:rPr>
          <w:b/>
        </w:rPr>
      </w:pPr>
      <w:r>
        <w:rPr>
          <w:b/>
          <w:noProof/>
          <w:lang w:val="en-PH" w:eastAsia="en-PH"/>
        </w:rPr>
        <w:pict w14:anchorId="5A907F76">
          <v:rect id="Rectangle 62" o:spid="_x0000_s1082" style="position:absolute;margin-left:-22.95pt;margin-top:8.8pt;width:577.9pt;height:856.8pt;z-index:-25157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" o:allowincell="f" fillcolor="#a5a5a5 [2092]" strokeweight="1pt"/>
        </w:pict>
      </w:r>
    </w:p>
    <w:p w14:paraId="55D42F59" w14:textId="4B403B88" w:rsidR="005E4C36" w:rsidRDefault="005E4C36" w:rsidP="005E4C36">
      <w:pPr>
        <w:tabs>
          <w:tab w:val="left" w:pos="8280"/>
        </w:tabs>
        <w:rPr>
          <w:b/>
        </w:rPr>
      </w:pPr>
    </w:p>
    <w:p w14:paraId="482955AE" w14:textId="1D9E2269" w:rsidR="005E4C36" w:rsidRPr="001D1D52" w:rsidRDefault="00000000" w:rsidP="005E4C36">
      <w:pPr>
        <w:ind w:right="-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 w14:anchorId="7476B405">
          <v:rect id="Rectangle 42" o:spid="_x0000_s1083" style="position:absolute;margin-left:-3.5pt;margin-top:5.5pt;width:538.55pt;height:815.65pt;z-index:-25157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1hJAIAAEE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" strokeweight="1pt"/>
        </w:pict>
      </w:r>
      <w:r w:rsidR="005E4C36" w:rsidRPr="001D1D52">
        <w:rPr>
          <w:b/>
          <w:color w:val="000000"/>
        </w:rPr>
        <w:t xml:space="preserve"> </w:t>
      </w:r>
    </w:p>
    <w:p w14:paraId="74C8C0B6" w14:textId="74EA65FA" w:rsidR="00D07421" w:rsidRPr="001D1A89" w:rsidRDefault="00D07421" w:rsidP="00D07421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</w:p>
    <w:p w14:paraId="5495F16A" w14:textId="639B2BAB" w:rsidR="005E4C36" w:rsidRPr="00D205A2" w:rsidRDefault="00CB27A1" w:rsidP="00D07421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</w:t>
      </w:r>
      <w:r w:rsidR="00CD191C">
        <w:rPr>
          <w:rFonts w:ascii="Arial" w:hAnsi="Arial" w:cs="Arial"/>
          <w:b/>
          <w:i/>
          <w:color w:val="000000"/>
          <w:sz w:val="18"/>
          <w:szCs w:val="18"/>
        </w:rPr>
        <w:t>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i/>
          <w:color w:val="000000"/>
        </w:rPr>
        <w:t xml:space="preserve"> </w:t>
      </w:r>
    </w:p>
    <w:p w14:paraId="175B4D8C" w14:textId="2106DC76" w:rsidR="005E4C36" w:rsidRPr="001D1D52" w:rsidRDefault="007C40BF" w:rsidP="00A47B7B">
      <w:pPr>
        <w:tabs>
          <w:tab w:val="left" w:pos="2410"/>
        </w:tabs>
        <w:ind w:left="90"/>
        <w:rPr>
          <w:i/>
          <w:color w:val="000000"/>
        </w:rPr>
      </w:pPr>
      <w:r>
        <w:rPr>
          <w:b/>
          <w:noProof/>
          <w:color w:val="000000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598931C9" wp14:editId="46E6CCD8">
            <wp:simplePos x="0" y="0"/>
            <wp:positionH relativeFrom="column">
              <wp:posOffset>2541</wp:posOffset>
            </wp:positionH>
            <wp:positionV relativeFrom="paragraph">
              <wp:posOffset>86361</wp:posOffset>
            </wp:positionV>
            <wp:extent cx="1028700" cy="72009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36" w:rsidRPr="001D1D52">
        <w:rPr>
          <w:b/>
          <w:color w:val="000000"/>
          <w:sz w:val="24"/>
        </w:rPr>
        <w:tab/>
      </w:r>
      <w:r w:rsidR="005E4C36" w:rsidRPr="001D1D52">
        <w:rPr>
          <w:b/>
          <w:color w:val="000000"/>
          <w:sz w:val="24"/>
        </w:rPr>
        <w:tab/>
      </w:r>
      <w:r w:rsidR="005E4C36" w:rsidRPr="001D1D52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A47B7B">
        <w:rPr>
          <w:b/>
          <w:color w:val="000000"/>
          <w:sz w:val="24"/>
        </w:rPr>
        <w:tab/>
      </w:r>
      <w:r w:rsidR="005E4C36" w:rsidRPr="001D1D52">
        <w:rPr>
          <w:i/>
          <w:color w:val="000000"/>
        </w:rPr>
        <w:t xml:space="preserve"> (Stamp of Date of Receipt)</w:t>
      </w:r>
      <w:r w:rsidR="005E4C36" w:rsidRPr="001D1D52">
        <w:rPr>
          <w:b/>
          <w:color w:val="000000"/>
          <w:sz w:val="24"/>
        </w:rPr>
        <w:t xml:space="preserve">           </w:t>
      </w:r>
    </w:p>
    <w:p w14:paraId="24BAA5C3" w14:textId="1AB56875" w:rsidR="005E4C36" w:rsidRDefault="005E4C36" w:rsidP="005E4C36">
      <w:pPr>
        <w:pStyle w:val="Heading3"/>
        <w:ind w:left="90"/>
        <w:rPr>
          <w:b/>
          <w:color w:val="000000"/>
        </w:rPr>
      </w:pPr>
    </w:p>
    <w:p w14:paraId="277602A2" w14:textId="686BABCE" w:rsidR="005E4C36" w:rsidRDefault="005E4C36" w:rsidP="005E4C36">
      <w:pPr>
        <w:pStyle w:val="Heading3"/>
        <w:ind w:left="90"/>
        <w:rPr>
          <w:b/>
          <w:color w:val="000000"/>
        </w:rPr>
      </w:pPr>
      <w:r w:rsidRPr="001D1D52">
        <w:rPr>
          <w:b/>
          <w:color w:val="000000"/>
        </w:rPr>
        <w:t>Republic of the Philippines</w:t>
      </w:r>
    </w:p>
    <w:p w14:paraId="754FBDB1" w14:textId="61F39733" w:rsidR="00AD6DF5" w:rsidRPr="00D92124" w:rsidRDefault="00D92124" w:rsidP="00AD6DF5">
      <w:pPr>
        <w:jc w:val="center"/>
        <w:rPr>
          <w:sz w:val="24"/>
          <w:szCs w:val="24"/>
        </w:rPr>
      </w:pPr>
      <w:r w:rsidRPr="00D92124">
        <w:rPr>
          <w:sz w:val="24"/>
          <w:szCs w:val="24"/>
        </w:rPr>
        <w:t>Department of Education – Division of Cavite Province</w:t>
      </w:r>
    </w:p>
    <w:p w14:paraId="0F2D1C06" w14:textId="23A08651" w:rsidR="00AD6DF5" w:rsidRPr="00D92124" w:rsidRDefault="00D92124" w:rsidP="00AD6DF5">
      <w:pPr>
        <w:jc w:val="center"/>
        <w:rPr>
          <w:sz w:val="24"/>
          <w:szCs w:val="24"/>
        </w:rPr>
      </w:pPr>
      <w:r w:rsidRPr="00D92124">
        <w:rPr>
          <w:sz w:val="24"/>
          <w:szCs w:val="24"/>
        </w:rPr>
        <w:t xml:space="preserve">Provincial </w:t>
      </w:r>
      <w:proofErr w:type="spellStart"/>
      <w:r w:rsidRPr="00D92124">
        <w:rPr>
          <w:sz w:val="24"/>
          <w:szCs w:val="24"/>
        </w:rPr>
        <w:t>Capitol</w:t>
      </w:r>
      <w:proofErr w:type="spellEnd"/>
      <w:r w:rsidRPr="00D92124">
        <w:rPr>
          <w:sz w:val="24"/>
          <w:szCs w:val="24"/>
        </w:rPr>
        <w:t xml:space="preserve"> Compound, </w:t>
      </w:r>
      <w:proofErr w:type="spellStart"/>
      <w:r w:rsidRPr="00D92124">
        <w:rPr>
          <w:sz w:val="24"/>
          <w:szCs w:val="24"/>
        </w:rPr>
        <w:t>Brgy</w:t>
      </w:r>
      <w:proofErr w:type="spellEnd"/>
      <w:r w:rsidRPr="00D92124">
        <w:rPr>
          <w:sz w:val="24"/>
          <w:szCs w:val="24"/>
        </w:rPr>
        <w:t xml:space="preserve">. Luciano, </w:t>
      </w:r>
      <w:proofErr w:type="spellStart"/>
      <w:r w:rsidRPr="00D92124">
        <w:rPr>
          <w:sz w:val="24"/>
          <w:szCs w:val="24"/>
        </w:rPr>
        <w:t>Trece</w:t>
      </w:r>
      <w:proofErr w:type="spellEnd"/>
      <w:r w:rsidRPr="00D92124">
        <w:rPr>
          <w:sz w:val="24"/>
          <w:szCs w:val="24"/>
        </w:rPr>
        <w:t xml:space="preserve"> Martires City, Cavite</w:t>
      </w:r>
    </w:p>
    <w:p w14:paraId="5098DB3C" w14:textId="77777777" w:rsidR="005E4C36" w:rsidRDefault="005E4C36" w:rsidP="005E4C36">
      <w:pPr>
        <w:jc w:val="both"/>
        <w:rPr>
          <w:b/>
          <w:color w:val="000000"/>
        </w:rPr>
      </w:pPr>
    </w:p>
    <w:p w14:paraId="131F6A76" w14:textId="77777777" w:rsidR="005E4C36" w:rsidRDefault="005E4C36" w:rsidP="005E4C36">
      <w:pPr>
        <w:ind w:left="90"/>
        <w:jc w:val="both"/>
        <w:rPr>
          <w:b/>
          <w:color w:val="000000"/>
        </w:rPr>
      </w:pPr>
    </w:p>
    <w:p w14:paraId="3743E64B" w14:textId="77777777"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14:paraId="42E69247" w14:textId="77777777" w:rsidR="005E4C36" w:rsidRPr="001D1D52" w:rsidRDefault="00000000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sz w:val="24"/>
        </w:rPr>
        <w:pict w14:anchorId="08E52213">
          <v:shape id="_x0000_s1127" type="#_x0000_t202" style="position:absolute;left:0;text-align:left;margin-left:454.55pt;margin-top:230.8pt;width:16.8pt;height:18pt;z-index:25178265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127" inset=",0,,0">
              <w:txbxContent>
                <w:p w14:paraId="2B2CB78D" w14:textId="77777777" w:rsidR="00E1573C" w:rsidRPr="0023292D" w:rsidRDefault="00E1573C" w:rsidP="00E1573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lang w:val="en-PH" w:eastAsia="en-PH"/>
        </w:rPr>
        <w:pict w14:anchorId="5958E8ED">
          <v:shape id="Text Box 185" o:spid="_x0000_s1113" type="#_x0000_t202" style="position:absolute;left:0;text-align:left;margin-left:94.3pt;margin-top:232.55pt;width:212.75pt;height:16.25pt;z-index:-25154713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" strokecolor="white [3212]">
            <v:textbox style="mso-next-textbox:#Text Box 185" inset="0,0,0,0">
              <w:txbxContent>
                <w:p w14:paraId="723F483C" w14:textId="77777777"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="005E4C36" w:rsidRPr="001D1D52">
        <w:rPr>
          <w:b/>
          <w:color w:val="000000"/>
        </w:rPr>
        <w:t xml:space="preserve"> </w:t>
      </w:r>
    </w:p>
    <w:p w14:paraId="22868F20" w14:textId="58BC10AA" w:rsidR="005E4C36" w:rsidRDefault="00000000" w:rsidP="005E4C36">
      <w:pPr>
        <w:ind w:left="360"/>
        <w:jc w:val="both"/>
        <w:rPr>
          <w:b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w:pict w14:anchorId="42ECA4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106" type="#_x0000_t32" style="position:absolute;left:0;text-align:left;margin-left:94.3pt;margin-top:11.8pt;width:129.6pt;height:0;z-index:25176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0x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" o:allowincell="f"/>
        </w:pict>
      </w:r>
      <w:r w:rsidR="005E4C36">
        <w:rPr>
          <w:b/>
          <w:color w:val="000000"/>
          <w:sz w:val="24"/>
        </w:rPr>
        <w:t>Mr./Mrs./</w:t>
      </w:r>
      <w:r w:rsidR="005E4C36" w:rsidRPr="007571F9">
        <w:rPr>
          <w:b/>
          <w:color w:val="000000"/>
          <w:sz w:val="24"/>
        </w:rPr>
        <w:t xml:space="preserve"> </w:t>
      </w:r>
      <w:r w:rsidR="005E4C36">
        <w:rPr>
          <w:b/>
          <w:color w:val="000000"/>
          <w:sz w:val="24"/>
        </w:rPr>
        <w:t xml:space="preserve">Ms.: </w:t>
      </w:r>
    </w:p>
    <w:p w14:paraId="1F2D9698" w14:textId="7B08EAA6" w:rsidR="005E4C36" w:rsidRDefault="00000000" w:rsidP="005E4C36">
      <w:pPr>
        <w:ind w:left="90"/>
        <w:jc w:val="both"/>
        <w:rPr>
          <w:b/>
          <w:color w:val="000000"/>
          <w:sz w:val="24"/>
        </w:rPr>
      </w:pPr>
      <w:r>
        <w:rPr>
          <w:noProof/>
          <w:color w:val="000000"/>
          <w:sz w:val="22"/>
          <w:lang w:val="en-PH" w:eastAsia="en-PH"/>
        </w:rPr>
        <w:pict w14:anchorId="66FB2A63">
          <v:shape id="Text Box 117" o:spid="_x0000_s1085" type="#_x0000_t202" style="position:absolute;left:0;text-align:left;margin-left:.3pt;margin-top:13.6pt;width:533.25pt;height:105.95pt;z-index:-25157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GVyeRy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14:paraId="33C5E1F1" w14:textId="77777777" w:rsidR="005E4C36" w:rsidRDefault="005E4C36" w:rsidP="005E4C36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You are hereby appointed as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</w:t>
                  </w:r>
                  <w:r w:rsidR="00E1573C"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                  </w:t>
                  </w:r>
                  <w:r w:rsidR="00A71B5D">
                    <w:rPr>
                      <w:b/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C83007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(</w:t>
                  </w:r>
                  <w:r w:rsidR="00A71B5D">
                    <w:rPr>
                      <w:rStyle w:val="Style1"/>
                    </w:rPr>
                    <w:t xml:space="preserve">SG/JG/PG    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)</w:t>
                  </w:r>
                </w:p>
                <w:p w14:paraId="4979AD32" w14:textId="77777777"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</w:rPr>
                    <w:t xml:space="preserve"> 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</w:t>
                  </w:r>
                  <w:r w:rsidRPr="00774E03">
                    <w:rPr>
                      <w:b/>
                      <w:color w:val="000000"/>
                      <w:szCs w:val="24"/>
                    </w:rPr>
                    <w:t xml:space="preserve">(Position Title)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</w:t>
                  </w:r>
                </w:p>
                <w:p w14:paraId="5BF63E6A" w14:textId="77777777"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14:paraId="10C54DE4" w14:textId="77777777"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14:paraId="7C49CE16" w14:textId="77777777" w:rsidR="005E4C36" w:rsidRPr="00072CE6" w:rsidRDefault="005E4C36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  <w:p w14:paraId="36740CEA" w14:textId="77777777" w:rsidR="008D4EB0" w:rsidRPr="00FF4A65" w:rsidRDefault="005E4C36" w:rsidP="008D4EB0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             (Permanent, Temporary, etc.</w:t>
                  </w:r>
                  <w:r w:rsidRPr="00FF4A65">
                    <w:rPr>
                      <w:b/>
                      <w:color w:val="000000"/>
                    </w:rPr>
                    <w:t xml:space="preserve">)         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8D4EB0">
                    <w:rPr>
                      <w:b/>
                      <w:color w:val="000000"/>
                    </w:rPr>
                    <w:t xml:space="preserve">                 </w:t>
                  </w:r>
                  <w:r w:rsidR="008D4EB0" w:rsidRPr="00FF4A65">
                    <w:rPr>
                      <w:b/>
                      <w:color w:val="000000"/>
                    </w:rPr>
                    <w:t xml:space="preserve">    </w:t>
                  </w:r>
                  <w:r w:rsidR="008D4EB0">
                    <w:rPr>
                      <w:b/>
                      <w:color w:val="000000"/>
                    </w:rPr>
                    <w:t xml:space="preserve">  (Office/Department/Unit</w:t>
                  </w:r>
                  <w:r w:rsidR="008D4EB0" w:rsidRPr="00FF4A65">
                    <w:rPr>
                      <w:b/>
                      <w:color w:val="000000"/>
                    </w:rPr>
                    <w:t>)</w:t>
                  </w:r>
                </w:p>
                <w:p w14:paraId="1D204EA4" w14:textId="77777777" w:rsidR="005A2DBE" w:rsidRDefault="005A2DBE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</w:rPr>
                  </w:pPr>
                </w:p>
                <w:p w14:paraId="7B75B70D" w14:textId="6BE2CA39" w:rsidR="005E4C36" w:rsidRDefault="005A2DBE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</w:rPr>
                    <w:tab/>
                    <w:t xml:space="preserve">     </w:t>
                  </w:r>
                  <w:r w:rsidR="005E4C36">
                    <w:rPr>
                      <w:b/>
                      <w:color w:val="000000"/>
                      <w:sz w:val="22"/>
                      <w:szCs w:val="22"/>
                    </w:rPr>
                    <w:t xml:space="preserve">with </w:t>
                  </w:r>
                  <w:r w:rsidR="005E4C36" w:rsidRPr="002E6F89">
                    <w:rPr>
                      <w:b/>
                      <w:color w:val="000000"/>
                      <w:sz w:val="22"/>
                      <w:szCs w:val="22"/>
                    </w:rPr>
                    <w:t>a compensation rate of</w:t>
                  </w:r>
                  <w:r w:rsidR="005E4C36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      </w:t>
                  </w:r>
                  <w:r w:rsidR="000C7AD9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</w:t>
                  </w:r>
                </w:p>
                <w:p w14:paraId="0703BB01" w14:textId="7674D65A" w:rsidR="005E4C36" w:rsidRDefault="005E4C36" w:rsidP="005E4C36"/>
                <w:p w14:paraId="7B503F64" w14:textId="04A4D5ED" w:rsidR="000C7AD9" w:rsidRDefault="000C7AD9" w:rsidP="005E4C36"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(P          </w:t>
                  </w:r>
                  <w:r w:rsidR="002D62C3">
                    <w:rPr>
                      <w:b/>
                      <w:color w:val="000000"/>
                      <w:sz w:val="22"/>
                      <w:szCs w:val="22"/>
                    </w:rPr>
                    <w:tab/>
                    <w:t xml:space="preserve">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) pesos per month.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C96056F">
          <v:shape id="Text Box 123" o:spid="_x0000_s1129" type="#_x0000_t202" style="position:absolute;left:0;text-align:left;margin-left:473.65pt;margin-top:248.9pt;width:35.5pt;height:18pt;z-index:251637243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Text Box 123" inset=",0,,0">
              <w:txbxContent>
                <w:p w14:paraId="20975FEF" w14:textId="1B44FCFB" w:rsidR="00A71B5D" w:rsidRPr="000443B0" w:rsidRDefault="00A71B5D" w:rsidP="00A71B5D">
                  <w:pPr>
                    <w:rPr>
                      <w:b/>
                      <w:bCs/>
                      <w:sz w:val="22"/>
                      <w:szCs w:val="24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sz w:val="22"/>
          <w:lang w:val="en-PH" w:eastAsia="en-PH"/>
        </w:rPr>
        <w:pict w14:anchorId="0B701C52">
          <v:shape id="_x0000_s1086" type="#_x0000_t202" style="position:absolute;left:0;text-align:left;margin-left:197.3pt;margin-top:248.95pt;width:220.75pt;height:18pt;z-index:25174169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086" inset=",0,,0">
              <w:txbxContent>
                <w:p w14:paraId="57177C75" w14:textId="41D81FB3" w:rsidR="005E4C36" w:rsidRPr="000443B0" w:rsidRDefault="005E4C36" w:rsidP="000443B0">
                  <w:pPr>
                    <w:jc w:val="center"/>
                    <w:rPr>
                      <w:b/>
                      <w:bCs/>
                      <w:sz w:val="22"/>
                      <w:szCs w:val="24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4"/>
          <w:lang w:val="en-PH" w:eastAsia="en-PH"/>
        </w:rPr>
        <w:pict w14:anchorId="325B5BA0">
          <v:shape id="Text Box 182" o:spid="_x0000_s1110" type="#_x0000_t202" style="position:absolute;left:0;text-align:left;margin-left:474.15pt;margin-top:257.5pt;width:32.4pt;height:16.25pt;z-index:-2515502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" strokecolor="white [3212]">
            <v:textbox style="mso-next-textbox:#Text Box 182" inset="0,0,0,0">
              <w:txbxContent>
                <w:p w14:paraId="693E5BC7" w14:textId="77777777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32F70223" w14:textId="1FEEA7C3" w:rsidR="005E4C36" w:rsidRDefault="00000000" w:rsidP="005E4C36">
      <w:pPr>
        <w:tabs>
          <w:tab w:val="left" w:pos="90"/>
        </w:tabs>
        <w:ind w:left="360" w:right="274"/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 w14:anchorId="75D6DCF8">
          <v:shape id="AutoShape 126" o:spid="_x0000_s1088" type="#_x0000_t32" style="position:absolute;left:0;text-align:left;margin-left:478.85pt;margin-top:10.9pt;width:28.8pt;height:0;z-index:251743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389363,-1,-389363"/>
        </w:pict>
      </w:r>
      <w:r>
        <w:rPr>
          <w:b/>
          <w:noProof/>
          <w:color w:val="000000"/>
          <w:lang w:val="en-PH" w:eastAsia="en-PH"/>
        </w:rPr>
        <w:pict w14:anchorId="4EE7F9B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5" o:spid="_x0000_s1087" type="#_x0000_t34" style="position:absolute;left:0;text-align:left;margin-left:194.1pt;margin-top:11.7pt;width:223.2pt;height:0;z-index:251742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/M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AI7//MHwIAAD4EAAAOAAAAAAAAAAAAAAAAAC4CAABkcnMvZTJvRG9jLnhtbFBL&#10;AQItABQABgAIAAAAIQBxQzz+3gAAAAkBAAAPAAAAAAAAAAAAAAAAAHkEAABkcnMvZG93bnJldi54&#10;bWxQSwUGAAAAAAQABADzAAAAhAUAAAAA&#10;" o:allowincell="f" adj=",-5929200,-22090"/>
        </w:pict>
      </w:r>
      <w:r w:rsidR="005E4C36">
        <w:rPr>
          <w:rStyle w:val="Style2"/>
        </w:rPr>
        <w:t xml:space="preserve">                                                                                 </w:t>
      </w:r>
      <w:proofErr w:type="spellStart"/>
      <w:r w:rsidR="00A71B5D">
        <w:rPr>
          <w:rStyle w:val="Style2"/>
        </w:rPr>
        <w:t>wer</w:t>
      </w:r>
      <w:proofErr w:type="spellEnd"/>
      <w:r w:rsidR="005E4C36">
        <w:rPr>
          <w:rStyle w:val="Style2"/>
        </w:rPr>
        <w:t xml:space="preserve">                   </w:t>
      </w:r>
      <w:r w:rsidR="00E1573C">
        <w:rPr>
          <w:rStyle w:val="Style2"/>
        </w:rPr>
        <w:t xml:space="preserve">                     </w:t>
      </w:r>
    </w:p>
    <w:p w14:paraId="4919C60A" w14:textId="62CF7298"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7CCF58DA" w14:textId="262D19ED" w:rsidR="005E4C36" w:rsidRDefault="00000000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 w14:anchorId="346504B5">
          <v:shape id="Text Box 184" o:spid="_x0000_s1112" type="#_x0000_t202" style="position:absolute;left:0;text-align:left;margin-left:52.05pt;margin-top:281.35pt;width:149.7pt;height:12.05pt;z-index:-2515481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" strokecolor="white [3212]">
            <v:textbox style="mso-next-textbox:#Text Box 184" inset="0,0,0,0">
              <w:txbxContent>
                <w:p w14:paraId="64CAD922" w14:textId="68F5B743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3990A0A0" w14:textId="2B4863E1" w:rsidR="005E4C36" w:rsidRPr="00072CE6" w:rsidRDefault="00000000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4"/>
          <w:lang w:val="en-PH" w:eastAsia="en-PH"/>
        </w:rPr>
        <w:pict w14:anchorId="227251F2">
          <v:shape id="Text Box 2" o:spid="_x0000_s1081" type="#_x0000_t202" style="position:absolute;margin-left:272.4pt;margin-top:282.7pt;width:245.75pt;height:14pt;z-index:25173657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" strokecolor="white [3212]">
            <v:textbox style="mso-next-textbox:#Text Box 2" inset="0,0,0,0">
              <w:txbxContent>
                <w:p w14:paraId="6C4B376E" w14:textId="40A9F2B0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4"/>
          <w:lang w:val="en-PH" w:eastAsia="en-PH"/>
        </w:rPr>
        <w:pict w14:anchorId="16BE819D">
          <v:shape id="Text Box 183" o:spid="_x0000_s1111" type="#_x0000_t202" style="position:absolute;margin-left:59.15pt;margin-top:285.35pt;width:142.6pt;height:11.65pt;z-index:-2515491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" strokecolor="white [3212]">
            <v:textbox style="mso-next-textbox:#Text Box 183" inset="0,0,0,0">
              <w:txbxContent>
                <w:p w14:paraId="68BE4756" w14:textId="77777777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7C6EF6A8" w14:textId="71E2E6B5" w:rsidR="005E4C36" w:rsidRDefault="0000000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 w14:anchorId="257F2F91">
          <v:shape id="AutoShape 129" o:spid="_x0000_s1090" type="#_x0000_t32" style="position:absolute;left:0;text-align:left;margin-left:57.75pt;margin-top:10.6pt;width:2in;height:0;z-index:251745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vBIQIAAD4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AcTUvBIQIAAD4EAAAOAAAAAAAAAAAAAAAAAC4CAABkcnMvZTJvRG9jLnhtbFBL&#10;AQItABQABgAIAAAAIQAoLf1u3AAAAAkBAAAPAAAAAAAAAAAAAAAAAHsEAABkcnMvZG93bnJldi54&#10;bWxQSwUGAAAAAAQABADzAAAAhAUAAAAA&#10;" o:allowincell="f"/>
        </w:pict>
      </w:r>
      <w:r>
        <w:rPr>
          <w:b/>
          <w:noProof/>
          <w:color w:val="000000"/>
          <w:lang w:val="en-PH" w:eastAsia="en-PH"/>
        </w:rPr>
        <w:pict w14:anchorId="1B5084C0">
          <v:shape id="AutoShape 128" o:spid="_x0000_s1089" type="#_x0000_t32" style="position:absolute;left:0;text-align:left;margin-left:270.95pt;margin-top:11.5pt;width:244.8pt;height:0;z-index:251744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LB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" o:allowincell="f"/>
        </w:pict>
      </w:r>
      <w:r w:rsidR="005E4C36">
        <w:rPr>
          <w:rStyle w:val="Style1"/>
        </w:rPr>
        <w:t xml:space="preserve">under                                                           status at the                                              </w:t>
      </w:r>
    </w:p>
    <w:p w14:paraId="47F997BF" w14:textId="28908022"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4D3F5905" w14:textId="2190BDF3" w:rsidR="005E4C36" w:rsidRDefault="0000000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 w14:anchorId="7B0180A1">
          <v:shape id="Text Box 180" o:spid="_x0000_s1108" type="#_x0000_t202" style="position:absolute;left:0;text-align:left;margin-left:153.5pt;margin-top:311.3pt;width:363.05pt;height:20.3pt;z-index:-25155225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" strokecolor="white [3212]">
            <v:textbox style="mso-next-textbox:#Text Box 180" inset="0,0,0,0">
              <w:txbxContent>
                <w:p w14:paraId="79141F18" w14:textId="35846B65" w:rsidR="005E4C36" w:rsidRPr="00601EDA" w:rsidRDefault="005E4C36" w:rsidP="000C7AD9">
                  <w:pPr>
                    <w:jc w:val="center"/>
                    <w:rPr>
                      <w:b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1246FE78" w14:textId="48D3E134" w:rsidR="005E4C36" w:rsidRDefault="00000000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PH" w:eastAsia="en-PH"/>
        </w:rPr>
        <w:pict w14:anchorId="6F8FB21E">
          <v:shape id="AutoShape 131" o:spid="_x0000_s1091" type="#_x0000_t32" style="position:absolute;margin-left:152.75pt;margin-top:8.5pt;width:361.2pt;height:0;z-index:251746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2W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Sz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keoNliECAAA+BAAADgAAAAAAAAAAAAAAAAAuAgAAZHJzL2Uyb0RvYy54bWxQSwEC&#10;LQAUAAYACAAAACEAR0nu2doAAAAHAQAADwAAAAAAAAAAAAAAAAB7BAAAZHJzL2Rvd25yZXYueG1s&#10;UEsFBgAAAAAEAAQA8wAAAIIFAAAAAA==&#10;" o:allowincell="f" adj="-11545,-1,-11545"/>
        </w:pict>
      </w:r>
    </w:p>
    <w:p w14:paraId="489CF96A" w14:textId="7FFF84A5"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49193DB6" w14:textId="421182EF" w:rsidR="005E4C36" w:rsidRDefault="0000000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 w14:anchorId="76B11F82">
          <v:shape id="Text Box 144" o:spid="_x0000_s1101" type="#_x0000_t202" style="position:absolute;left:0;text-align:left;margin-left:324.8pt;margin-top:357.75pt;width:192.55pt;height:17.2pt;z-index:-25155942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" strokecolor="white [3212]">
            <v:textbox style="mso-next-textbox:#Text Box 144" inset="0,0,0,0">
              <w:txbxContent>
                <w:p w14:paraId="339A4415" w14:textId="77777777"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4"/>
          <w:lang w:val="en-PH" w:eastAsia="en-PH"/>
        </w:rPr>
        <w:pict w14:anchorId="0412ACC0">
          <v:shape id="Text Box 179" o:spid="_x0000_s1107" type="#_x0000_t202" style="position:absolute;left:0;text-align:left;margin-left:214.5pt;margin-top:357.75pt;width:77.45pt;height:17.65pt;z-index:-25155328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" strokecolor="white [3212]">
            <v:textbox style="mso-next-textbox:#Text Box 179" inset="0,0,0,0">
              <w:txbxContent>
                <w:p w14:paraId="7286867F" w14:textId="42AF87B7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szCs w:val="22"/>
          <w:lang w:val="en-PH" w:eastAsia="en-PH"/>
        </w:rPr>
        <w:pict w14:anchorId="5B79F23A">
          <v:shape id="Text Box 135" o:spid="_x0000_s1093" type="#_x0000_t202" style="position:absolute;left:0;text-align:left;margin-left:2.7pt;margin-top:12.25pt;width:526.15pt;height:86.3pt;z-index:-251567616;visibility:visible;mso-width-relative:margin;mso-height-relative:margin" fillcolor="white [3212]" strokecolor="white [3212]">
            <v:textbox style="mso-next-textbox:#Text Box 135" inset="0,0,0,0">
              <w:txbxContent>
                <w:p w14:paraId="6E40505A" w14:textId="77777777" w:rsidR="005E4C36" w:rsidRDefault="005E4C36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14:paraId="34577CA4" w14:textId="77777777" w:rsidR="005E4C36" w:rsidRPr="00684BC8" w:rsidRDefault="005E4C36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14:paraId="1B556171" w14:textId="1A98166C" w:rsidR="005E4C36" w:rsidRPr="00684BC8" w:rsidRDefault="005E4C36" w:rsidP="005E4C36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The nature of this</w:t>
                  </w:r>
                  <w:r w:rsidRPr="00684BC8">
                    <w:rPr>
                      <w:b/>
                      <w:sz w:val="22"/>
                      <w:szCs w:val="22"/>
                    </w:rPr>
                    <w:t xml:space="preserve"> appointment is                                 vice</w:t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</w:r>
                  <w:r w:rsidR="00585B2A">
                    <w:rPr>
                      <w:b/>
                      <w:sz w:val="22"/>
                      <w:szCs w:val="22"/>
                    </w:rPr>
                    <w:tab/>
                    <w:t xml:space="preserve">      ,</w:t>
                  </w:r>
                </w:p>
                <w:p w14:paraId="3587F8EE" w14:textId="59626A50" w:rsidR="005E4C36" w:rsidRPr="00072CE6" w:rsidRDefault="005E4C36" w:rsidP="005E4C36">
                  <w:pPr>
                    <w:ind w:left="360" w:right="274"/>
                    <w:rPr>
                      <w:b/>
                      <w:color w:val="000000"/>
                    </w:rPr>
                  </w:pP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</w:t>
                  </w:r>
                  <w:r w:rsidRPr="00072CE6">
                    <w:rPr>
                      <w:b/>
                      <w:color w:val="000000"/>
                    </w:rPr>
                    <w:t xml:space="preserve">(Original, Promotion, etc.)    </w:t>
                  </w:r>
                </w:p>
                <w:p w14:paraId="3C6583E0" w14:textId="77777777"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1D80F1CF" w14:textId="77777777"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76C945F9" w14:textId="77777777"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228E4F01" w14:textId="77777777"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7D58C087" w14:textId="122E1B3C" w:rsidR="005E4C36" w:rsidRPr="00072CE6" w:rsidRDefault="00585B2A" w:rsidP="00585B2A">
                  <w:pPr>
                    <w:ind w:right="274"/>
                    <w:rPr>
                      <w:b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</w:t>
                  </w:r>
                  <w:r w:rsidR="005E4C36" w:rsidRPr="00684BC8">
                    <w:rPr>
                      <w:b/>
                      <w:color w:val="000000"/>
                      <w:sz w:val="22"/>
                      <w:szCs w:val="22"/>
                    </w:rPr>
                    <w:t>who</w:t>
                  </w:r>
                  <w:r w:rsidR="005E4C36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with Plantilla Item No.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</w:rPr>
                    <w:t xml:space="preserve">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072CE6">
                    <w:rPr>
                      <w:b/>
                    </w:rPr>
                    <w:t>(Transferred, Retired, etc.)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ab/>
                    <w:t xml:space="preserve"> </w:t>
                  </w:r>
                </w:p>
                <w:p w14:paraId="50DEFD31" w14:textId="5B6AE15C" w:rsidR="005E4C36" w:rsidRPr="00684BC8" w:rsidRDefault="005E4C36" w:rsidP="005E4C36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</w:t>
                  </w:r>
                  <w:r w:rsidR="00F43E35">
                    <w:rPr>
                      <w:b/>
                      <w:sz w:val="22"/>
                      <w:szCs w:val="22"/>
                    </w:rPr>
                    <w:t>Page</w:t>
                  </w:r>
                  <w:r w:rsidR="00AB75A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601EDA">
                    <w:rPr>
                      <w:b/>
                      <w:sz w:val="22"/>
                      <w:szCs w:val="22"/>
                    </w:rPr>
                    <w:t xml:space="preserve">               .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lang w:val="en-PH" w:eastAsia="en-PH"/>
        </w:rPr>
        <w:pict w14:anchorId="0FE75DCA">
          <v:shape id="_x0000_s1134" type="#_x0000_t32" style="position:absolute;left:0;text-align:left;margin-left:12.6pt;margin-top:9.25pt;width:89.55pt;height:0;z-index:251785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13483,-1,-13483"/>
        </w:pict>
      </w:r>
    </w:p>
    <w:p w14:paraId="68613FAA" w14:textId="77777777"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14:paraId="75D440B6" w14:textId="337438F5" w:rsidR="005E4C36" w:rsidRDefault="00000000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en-PH" w:eastAsia="en-PH"/>
        </w:rPr>
        <w:pict w14:anchorId="704E88EA">
          <v:shape id="AutoShape 136" o:spid="_x0000_s1094" type="#_x0000_t32" style="position:absolute;left:0;text-align:left;margin-left:214.5pt;margin-top:1.4pt;width:79.7pt;height:0;z-index:251749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2jIgIAAD4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" o:allowincell="f" adj="-69055,-1,-69055"/>
        </w:pict>
      </w:r>
    </w:p>
    <w:p w14:paraId="6AC36BCB" w14:textId="4C579738" w:rsidR="005E4C36" w:rsidRDefault="00000000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en-PH" w:eastAsia="en-PH"/>
        </w:rPr>
        <w:pict w14:anchorId="0FE75DCA">
          <v:shape id="AutoShape 137" o:spid="_x0000_s1095" type="#_x0000_t32" style="position:absolute;left:0;text-align:left;margin-left:327.05pt;margin-top:.7pt;width:192.3pt;height:0;z-index:251750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41262,-1,-41262"/>
        </w:pict>
      </w:r>
    </w:p>
    <w:p w14:paraId="660B3751" w14:textId="0FE13223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5755FFD5" w14:textId="77777777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19446D51" w14:textId="77777777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71227538" w14:textId="0CB9D178" w:rsidR="005E4C36" w:rsidRDefault="00000000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noProof/>
        </w:rPr>
        <w:pict w14:anchorId="6B10CAA5">
          <v:shape id="_x0000_s1137" type="#_x0000_t202" style="position:absolute;left:0;text-align:left;margin-left:274.55pt;margin-top:6.9pt;width:246.9pt;height:26.75pt;z-index:251787776" o:allowincell="f" filled="f" fillcolor="silver" strokecolor="white [3212]" strokeweight="1pt">
            <v:textbox>
              <w:txbxContent>
                <w:p w14:paraId="7E3B0E94" w14:textId="62F64E2C" w:rsidR="00F43E35" w:rsidRPr="00F43E35" w:rsidRDefault="00F43E35" w:rsidP="00F43E35">
                  <w:pPr>
                    <w:jc w:val="center"/>
                    <w:rPr>
                      <w:b/>
                      <w:bCs/>
                      <w:sz w:val="22"/>
                      <w:szCs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 w14:anchorId="23128956">
          <v:shape id="_x0000_s1118" type="#_x0000_t202" style="position:absolute;left:0;text-align:left;margin-left:41pt;margin-top:387pt;width:114.45pt;height:15.5pt;z-index:-25154201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" strokecolor="white [3212]">
            <v:textbox style="mso-next-textbox:#_x0000_s1118" inset="0,0,0,0">
              <w:txbxContent>
                <w:p w14:paraId="41FF4823" w14:textId="77777777" w:rsidR="005E4C36" w:rsidRPr="00585B2A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51F7D968" w14:textId="56DCD888" w:rsidR="005E4C36" w:rsidRPr="00BA23B5" w:rsidRDefault="005E4C36" w:rsidP="005E4C36">
      <w:pPr>
        <w:ind w:left="360" w:right="274"/>
      </w:pPr>
    </w:p>
    <w:p w14:paraId="2C5C528F" w14:textId="3B5EA9D9" w:rsidR="005E4C36" w:rsidRDefault="00000000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 w14:anchorId="20DF2F67">
          <v:shape id="_x0000_s1138" type="#_x0000_t202" style="position:absolute;left:0;text-align:left;margin-left:48.2pt;margin-top:10.95pt;width:37.5pt;height:20.25pt;z-index:251788800" o:allowincell="f" fillcolor="white [3212]" strokecolor="white [3212]" strokeweight="1pt">
            <v:textbox>
              <w:txbxContent>
                <w:p w14:paraId="2D2A4A47" w14:textId="1E21CDE5" w:rsidR="00AB75A8" w:rsidRPr="00601EDA" w:rsidRDefault="00AB75A8" w:rsidP="00601EDA">
                  <w:pPr>
                    <w:jc w:val="center"/>
                    <w:rPr>
                      <w:b/>
                      <w:bCs/>
                      <w:sz w:val="22"/>
                      <w:szCs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lang w:val="en-PH" w:eastAsia="en-PH"/>
        </w:rPr>
        <w:pict w14:anchorId="0FE75DCA">
          <v:shape id="_x0000_s1135" type="#_x0000_t32" style="position:absolute;left:0;text-align:left;margin-left:274.55pt;margin-top:.2pt;width:249.3pt;height:0;z-index:251786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27279,-1,-27279"/>
        </w:pict>
      </w:r>
      <w:r>
        <w:rPr>
          <w:b/>
          <w:noProof/>
          <w:color w:val="000000"/>
          <w:lang w:val="en-PH" w:eastAsia="en-PH"/>
        </w:rPr>
        <w:pict w14:anchorId="30CC039C">
          <v:shape id="AutoShape 139" o:spid="_x0000_s1097" type="#_x0000_t34" style="position:absolute;left:0;text-align:left;margin-left:41pt;margin-top:1.75pt;width:115.2pt;height:.05pt;z-index:251752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w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BPDuXwIQIAAD4EAAAOAAAAAAAAAAAAAAAAAC4CAABkcnMvZTJvRG9jLnht&#10;bFBLAQItABQABgAIAAAAIQBSWwOc3wAAAAkBAAAPAAAAAAAAAAAAAAAAAHsEAABkcnMvZG93bnJl&#10;di54bWxQSwUGAAAAAAQABADzAAAAhwUAAAAA&#10;" o:allowincell="f" adj=",-174463200,-47588"/>
        </w:pict>
      </w:r>
    </w:p>
    <w:p w14:paraId="6CD80160" w14:textId="391024C0" w:rsidR="005E4C36" w:rsidRPr="00104432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14:paraId="35B9C061" w14:textId="4B6C2F3F" w:rsidR="005E4C36" w:rsidRDefault="00000000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 w14:anchorId="75D6DCF8">
          <v:shape id="_x0000_s1139" type="#_x0000_t32" style="position:absolute;left:0;text-align:left;margin-left:47.6pt;margin-top:.65pt;width:37.05pt;height:0;z-index:251789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51245,-1,-51245"/>
        </w:pict>
      </w:r>
    </w:p>
    <w:p w14:paraId="3216107F" w14:textId="77777777"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14:paraId="1383A803" w14:textId="77777777" w:rsidR="005E4C36" w:rsidRPr="00EB1989" w:rsidRDefault="005E4C36" w:rsidP="005E4C36">
      <w:pPr>
        <w:ind w:left="72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This appointment </w:t>
      </w:r>
      <w:r w:rsidRPr="007A6AD2">
        <w:rPr>
          <w:b/>
          <w:color w:val="000000"/>
          <w:sz w:val="22"/>
          <w:szCs w:val="22"/>
        </w:rPr>
        <w:t>shall take effect on the date of signing by the appointing officer</w:t>
      </w:r>
      <w:r w:rsidR="00701AF0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authority</w:t>
      </w:r>
      <w:r w:rsidRPr="007A6AD2">
        <w:rPr>
          <w:b/>
          <w:color w:val="000000"/>
          <w:sz w:val="22"/>
          <w:szCs w:val="22"/>
        </w:rPr>
        <w:t>.</w:t>
      </w:r>
      <w:r w:rsidRPr="00104432">
        <w:rPr>
          <w:b/>
          <w:color w:val="000000"/>
          <w:sz w:val="22"/>
          <w:szCs w:val="22"/>
        </w:rPr>
        <w:t xml:space="preserve">            </w:t>
      </w:r>
    </w:p>
    <w:p w14:paraId="3CD146B1" w14:textId="77777777" w:rsidR="005E4C36" w:rsidRPr="00442885" w:rsidRDefault="005E4C36" w:rsidP="005E4C36">
      <w:pPr>
        <w:ind w:left="360" w:right="274"/>
        <w:rPr>
          <w:b/>
          <w:color w:val="000000"/>
        </w:rPr>
      </w:pPr>
    </w:p>
    <w:p w14:paraId="4391D8B4" w14:textId="77777777" w:rsidR="005E4C36" w:rsidRPr="00104432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14:paraId="4D335A84" w14:textId="77777777" w:rsidR="005E4C36" w:rsidRPr="006A7B95" w:rsidRDefault="005E4C36" w:rsidP="005E4C36">
      <w:pPr>
        <w:ind w:left="360" w:right="274"/>
        <w:rPr>
          <w:b/>
          <w:color w:val="000000"/>
          <w:sz w:val="22"/>
          <w:szCs w:val="22"/>
        </w:rPr>
      </w:pPr>
      <w:r w:rsidRPr="00104432">
        <w:rPr>
          <w:b/>
          <w:color w:val="000000"/>
          <w:sz w:val="22"/>
          <w:szCs w:val="22"/>
        </w:rPr>
        <w:t xml:space="preserve">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        </w:t>
      </w:r>
      <w:r>
        <w:rPr>
          <w:b/>
          <w:color w:val="000000"/>
          <w:sz w:val="22"/>
          <w:szCs w:val="22"/>
        </w:rPr>
        <w:tab/>
      </w:r>
      <w:r w:rsidRPr="006A7B95">
        <w:rPr>
          <w:b/>
          <w:color w:val="000000"/>
          <w:sz w:val="22"/>
          <w:szCs w:val="22"/>
        </w:rPr>
        <w:t xml:space="preserve">       Very truly yours,</w:t>
      </w:r>
    </w:p>
    <w:p w14:paraId="46244DB9" w14:textId="77777777" w:rsidR="005E4C36" w:rsidRDefault="005E4C36" w:rsidP="005E4C36">
      <w:pPr>
        <w:ind w:left="360" w:right="274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79C68EE4" w14:textId="77777777" w:rsidR="005E4C36" w:rsidRDefault="005E4C36" w:rsidP="005E4C36">
      <w:pPr>
        <w:ind w:left="360" w:right="274"/>
        <w:rPr>
          <w:b/>
          <w:color w:val="000000"/>
        </w:rPr>
      </w:pPr>
    </w:p>
    <w:p w14:paraId="5164B51E" w14:textId="5C6F81CD" w:rsidR="005E4C36" w:rsidRDefault="00000000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 w14:anchorId="5A0D23D7">
          <v:shape id="Text Box 191" o:spid="_x0000_s1119" type="#_x0000_t202" style="position:absolute;left:0;text-align:left;margin-left:328.7pt;margin-top:532.85pt;width:177.85pt;height:17.45pt;z-index:-25154099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" strokecolor="white [3212]">
            <v:textbox inset="0,0,0,0">
              <w:txbxContent>
                <w:p w14:paraId="1D80385E" w14:textId="3F44AE73" w:rsidR="005E4C36" w:rsidRPr="00085D07" w:rsidRDefault="00770CDB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lang w:val="en-PH"/>
                    </w:rPr>
                    <w:t>ROSEMARIE D. TORRES, CESO V</w:t>
                  </w:r>
                </w:p>
              </w:txbxContent>
            </v:textbox>
            <w10:wrap anchory="page"/>
          </v:shape>
        </w:pict>
      </w:r>
    </w:p>
    <w:p w14:paraId="1F851625" w14:textId="797A1B20" w:rsidR="005E4C36" w:rsidRPr="00072CE6" w:rsidRDefault="005E4C36" w:rsidP="005E4C36">
      <w:pPr>
        <w:ind w:left="90"/>
        <w:jc w:val="center"/>
        <w:rPr>
          <w:b/>
          <w:color w:val="000000"/>
        </w:rPr>
      </w:pPr>
      <w:r>
        <w:rPr>
          <w:b/>
          <w:color w:val="000000"/>
          <w:sz w:val="28"/>
        </w:rPr>
        <w:t xml:space="preserve">      </w:t>
      </w:r>
    </w:p>
    <w:p w14:paraId="4FAF3F8A" w14:textId="3CD373F5" w:rsidR="005E4C36" w:rsidRPr="00601EDA" w:rsidRDefault="005E4C36" w:rsidP="005E4C36">
      <w:pPr>
        <w:ind w:left="90"/>
        <w:rPr>
          <w:b/>
          <w:color w:val="000000"/>
          <w:sz w:val="24"/>
          <w:szCs w:val="24"/>
        </w:rPr>
      </w:pPr>
      <w:r w:rsidRPr="00601EDA"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</w:t>
      </w:r>
      <w:r w:rsidR="00601EDA" w:rsidRPr="00601EDA">
        <w:rPr>
          <w:b/>
          <w:color w:val="000000"/>
          <w:sz w:val="22"/>
          <w:szCs w:val="22"/>
        </w:rPr>
        <w:t>Schools Division Superintendent</w:t>
      </w:r>
    </w:p>
    <w:p w14:paraId="11257085" w14:textId="77777777"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</w:t>
      </w:r>
    </w:p>
    <w:p w14:paraId="645A5A8F" w14:textId="6D17A455" w:rsidR="005E4C36" w:rsidRDefault="00000000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 w14:anchorId="33C70957">
          <v:shape id="Text Box 192" o:spid="_x0000_s1120" type="#_x0000_t202" style="position:absolute;left:0;text-align:left;margin-left:328.7pt;margin-top:581.5pt;width:177.85pt;height:17.45pt;z-index:-25153996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" strokecolor="white [3212]">
            <v:textbox inset="0,0,0,0">
              <w:txbxContent>
                <w:p w14:paraId="09CDBC63" w14:textId="11E490DA"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14:paraId="7950FB49" w14:textId="790C6F52" w:rsidR="005E4C36" w:rsidRDefault="005E4C36" w:rsidP="005E4C36">
      <w:pPr>
        <w:ind w:left="90"/>
        <w:rPr>
          <w:rStyle w:val="Style6"/>
        </w:rPr>
      </w:pPr>
    </w:p>
    <w:p w14:paraId="32C50978" w14:textId="1AAAD853" w:rsidR="005E4C36" w:rsidRPr="0030524D" w:rsidRDefault="00000000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 w14:anchorId="75BE18B5">
          <v:shape id="AutoShape 173" o:spid="_x0000_s1105" type="#_x0000_t32" style="position:absolute;left:0;text-align:left;margin-left:345.75pt;margin-top:-.3pt;width:2in;height:0;z-index:251761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wgIQIAAD4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" o:allowincell="f"/>
        </w:pict>
      </w:r>
      <w:r w:rsidR="005E4C36">
        <w:rPr>
          <w:b/>
          <w:color w:val="000000"/>
        </w:rPr>
        <w:t xml:space="preserve">                                                                                                                                                      </w:t>
      </w:r>
      <w:r w:rsidR="00601EDA">
        <w:rPr>
          <w:b/>
          <w:color w:val="000000"/>
        </w:rPr>
        <w:t xml:space="preserve"> </w:t>
      </w:r>
      <w:r w:rsidR="005E4C36">
        <w:rPr>
          <w:b/>
          <w:color w:val="000000"/>
          <w:sz w:val="22"/>
          <w:szCs w:val="22"/>
        </w:rPr>
        <w:t>Date of</w:t>
      </w:r>
      <w:r w:rsidR="005E4C36" w:rsidRPr="0030524D">
        <w:rPr>
          <w:b/>
          <w:color w:val="000000"/>
          <w:sz w:val="22"/>
          <w:szCs w:val="22"/>
        </w:rPr>
        <w:t xml:space="preserve"> </w:t>
      </w:r>
      <w:r w:rsidR="005E4C36">
        <w:rPr>
          <w:b/>
          <w:color w:val="000000"/>
          <w:sz w:val="22"/>
          <w:szCs w:val="22"/>
        </w:rPr>
        <w:t>Signing</w:t>
      </w:r>
    </w:p>
    <w:p w14:paraId="4C091470" w14:textId="77777777" w:rsidR="005E4C36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</w:p>
    <w:p w14:paraId="1361F058" w14:textId="77777777" w:rsidR="005E4C36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14:paraId="2F4E29C6" w14:textId="77777777" w:rsidR="005E4C36" w:rsidRDefault="005E4C36" w:rsidP="005E4C36">
      <w:pPr>
        <w:ind w:left="90"/>
        <w:rPr>
          <w:b/>
          <w:color w:val="000000"/>
        </w:rPr>
      </w:pPr>
    </w:p>
    <w:p w14:paraId="64A5678B" w14:textId="77777777" w:rsidR="005E4C36" w:rsidRDefault="005E4C36" w:rsidP="005E4C36">
      <w:pPr>
        <w:ind w:left="90"/>
        <w:rPr>
          <w:b/>
          <w:color w:val="000000"/>
          <w:sz w:val="18"/>
        </w:rPr>
      </w:pPr>
      <w:r>
        <w:rPr>
          <w:b/>
          <w:color w:val="000000"/>
          <w:sz w:val="18"/>
        </w:rPr>
        <w:t xml:space="preserve">                         </w:t>
      </w:r>
    </w:p>
    <w:p w14:paraId="38823ECD" w14:textId="77777777" w:rsidR="005E4C36" w:rsidRDefault="005E4C36" w:rsidP="005E4C36">
      <w:pPr>
        <w:ind w:left="360"/>
        <w:rPr>
          <w:b/>
          <w:color w:val="000000"/>
          <w:sz w:val="22"/>
          <w:szCs w:val="22"/>
        </w:rPr>
      </w:pPr>
    </w:p>
    <w:p w14:paraId="77B0093F" w14:textId="7C68DDFC" w:rsidR="005E4C36" w:rsidRPr="00B4063F" w:rsidRDefault="005E4C36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ab/>
      </w:r>
      <w:r w:rsidRPr="00B4063F">
        <w:rPr>
          <w:b/>
          <w:color w:val="000000"/>
          <w:sz w:val="22"/>
          <w:szCs w:val="22"/>
        </w:rPr>
        <w:t>Accredited</w:t>
      </w:r>
      <w:r>
        <w:rPr>
          <w:b/>
          <w:color w:val="000000"/>
          <w:sz w:val="22"/>
          <w:szCs w:val="22"/>
        </w:rPr>
        <w:t>/Deregulated</w:t>
      </w:r>
      <w:r w:rsidRPr="00B4063F">
        <w:rPr>
          <w:b/>
          <w:color w:val="000000"/>
          <w:sz w:val="22"/>
          <w:szCs w:val="22"/>
        </w:rPr>
        <w:t xml:space="preserve"> Pursuant to</w:t>
      </w:r>
    </w:p>
    <w:p w14:paraId="375FC0BB" w14:textId="7D4FFF68" w:rsidR="005E4C36" w:rsidRPr="00B4063F" w:rsidRDefault="005E4C36" w:rsidP="005E4C36">
      <w:pPr>
        <w:rPr>
          <w:b/>
          <w:color w:val="000000"/>
          <w:sz w:val="22"/>
          <w:szCs w:val="22"/>
        </w:rPr>
      </w:pPr>
      <w:r w:rsidRPr="00B4063F">
        <w:rPr>
          <w:b/>
          <w:color w:val="000000"/>
          <w:sz w:val="22"/>
          <w:szCs w:val="22"/>
        </w:rPr>
        <w:tab/>
        <w:t xml:space="preserve">CSC Resolution No. </w:t>
      </w:r>
      <w:r w:rsidR="000443B0">
        <w:rPr>
          <w:b/>
          <w:color w:val="000000"/>
          <w:sz w:val="22"/>
          <w:szCs w:val="22"/>
        </w:rPr>
        <w:t>2000878 s. 2020</w:t>
      </w:r>
    </w:p>
    <w:p w14:paraId="6F718FBC" w14:textId="119F13B1" w:rsidR="005E4C36" w:rsidRPr="00B4063F" w:rsidRDefault="005E4C36" w:rsidP="005E4C36">
      <w:pPr>
        <w:ind w:left="90"/>
        <w:rPr>
          <w:b/>
          <w:color w:val="000000"/>
          <w:sz w:val="22"/>
          <w:szCs w:val="22"/>
        </w:rPr>
      </w:pPr>
      <w:r w:rsidRPr="00B4063F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dated </w:t>
      </w:r>
      <w:r w:rsidR="000443B0" w:rsidRPr="000443B0">
        <w:rPr>
          <w:b/>
          <w:color w:val="000000"/>
          <w:sz w:val="22"/>
          <w:szCs w:val="22"/>
        </w:rPr>
        <w:t>October 5, 2020</w:t>
      </w:r>
      <w:r w:rsidRPr="000443B0">
        <w:rPr>
          <w:rStyle w:val="Style2"/>
          <w:szCs w:val="22"/>
        </w:rPr>
        <w:softHyphen/>
      </w:r>
      <w:r>
        <w:rPr>
          <w:rStyle w:val="Style2"/>
          <w:szCs w:val="22"/>
        </w:rPr>
        <w:t xml:space="preserve">  </w:t>
      </w:r>
    </w:p>
    <w:p w14:paraId="72A41C46" w14:textId="77777777" w:rsidR="005E4C36" w:rsidRDefault="005E4C36" w:rsidP="005E4C36">
      <w:pPr>
        <w:ind w:left="90"/>
        <w:rPr>
          <w:b/>
          <w:color w:val="000000"/>
        </w:rPr>
      </w:pPr>
    </w:p>
    <w:p w14:paraId="1CDDA8BC" w14:textId="77777777" w:rsidR="005E4C36" w:rsidRDefault="005E4C36" w:rsidP="005E4C36">
      <w:pPr>
        <w:ind w:left="90"/>
        <w:rPr>
          <w:b/>
          <w:color w:val="000000"/>
        </w:rPr>
      </w:pPr>
    </w:p>
    <w:p w14:paraId="7E9EFF26" w14:textId="77777777" w:rsidR="005E4C36" w:rsidRDefault="005E4C36" w:rsidP="005E4C36">
      <w:pPr>
        <w:ind w:left="90"/>
        <w:rPr>
          <w:b/>
          <w:color w:val="000000"/>
        </w:rPr>
      </w:pPr>
    </w:p>
    <w:p w14:paraId="34AF4041" w14:textId="77777777" w:rsidR="005E4C36" w:rsidRDefault="00000000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 w14:anchorId="0FB43C32"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0" o:spid="_x0000_s1103" type="#_x0000_t59" style="position:absolute;left:0;text-align:left;margin-left:43.5pt;margin-top:3.35pt;width:133.2pt;height:127.6pt;z-index:251759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" o:allowincell="f" fillcolor="#f2f2f2 [3052]" strokecolor="white [3212]" strokeweight="1pt">
            <v:textbox>
              <w:txbxContent>
                <w:p w14:paraId="18160DF0" w14:textId="77777777" w:rsidR="005E4C36" w:rsidRDefault="005E4C36" w:rsidP="005E4C36"/>
                <w:p w14:paraId="2121622B" w14:textId="77777777" w:rsidR="005E4C36" w:rsidRPr="00E44FC0" w:rsidRDefault="005E4C36" w:rsidP="005E4C36">
                  <w:pPr>
                    <w:rPr>
                      <w:sz w:val="10"/>
                      <w:szCs w:val="10"/>
                    </w:rPr>
                  </w:pPr>
                </w:p>
                <w:p w14:paraId="18BFC505" w14:textId="77777777" w:rsidR="005E4C36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14:paraId="0FF6098A" w14:textId="77777777" w:rsidR="005E4C36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14:paraId="6CD8B9DD" w14:textId="77777777" w:rsidR="005E4C36" w:rsidRPr="00E44FC0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14:paraId="515F3F1B" w14:textId="77777777" w:rsidR="005E4C36" w:rsidRPr="00E44FC0" w:rsidRDefault="005E4C36" w:rsidP="005E4C3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 w:rsidRPr="00E44FC0"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</w:p>
    <w:p w14:paraId="4240C35F" w14:textId="77777777" w:rsidR="005E4C36" w:rsidRDefault="005E4C36" w:rsidP="005E4C36">
      <w:pPr>
        <w:ind w:left="90"/>
        <w:rPr>
          <w:b/>
          <w:color w:val="000000"/>
        </w:rPr>
      </w:pPr>
    </w:p>
    <w:p w14:paraId="4993F179" w14:textId="77777777" w:rsidR="005E4C36" w:rsidRDefault="005E4C36" w:rsidP="005E4C36">
      <w:pPr>
        <w:ind w:left="90"/>
        <w:rPr>
          <w:b/>
          <w:color w:val="000000"/>
        </w:rPr>
      </w:pPr>
    </w:p>
    <w:p w14:paraId="4BA38041" w14:textId="77777777" w:rsidR="005E4C36" w:rsidRDefault="005E4C36" w:rsidP="005E4C36">
      <w:pPr>
        <w:ind w:left="90"/>
        <w:rPr>
          <w:b/>
          <w:color w:val="000000"/>
        </w:rPr>
      </w:pPr>
    </w:p>
    <w:p w14:paraId="5A7C1A86" w14:textId="77777777" w:rsidR="005E4C36" w:rsidRDefault="005E4C36" w:rsidP="005E4C36">
      <w:pPr>
        <w:ind w:left="90"/>
        <w:rPr>
          <w:b/>
          <w:color w:val="000000"/>
        </w:rPr>
      </w:pPr>
    </w:p>
    <w:p w14:paraId="66126982" w14:textId="77777777" w:rsidR="005E4C36" w:rsidRDefault="005E4C36" w:rsidP="005E4C36">
      <w:pPr>
        <w:ind w:left="90"/>
        <w:rPr>
          <w:b/>
          <w:color w:val="000000"/>
        </w:rPr>
      </w:pPr>
    </w:p>
    <w:p w14:paraId="6B669078" w14:textId="77777777" w:rsidR="005E4C36" w:rsidRDefault="005E4C36" w:rsidP="005E4C36">
      <w:pPr>
        <w:ind w:left="90"/>
        <w:rPr>
          <w:b/>
          <w:color w:val="000000"/>
        </w:rPr>
      </w:pPr>
    </w:p>
    <w:p w14:paraId="58C1292E" w14:textId="77777777" w:rsidR="005E4C36" w:rsidRDefault="005E4C36" w:rsidP="005E4C36">
      <w:pPr>
        <w:ind w:left="90"/>
        <w:rPr>
          <w:b/>
          <w:color w:val="000000"/>
        </w:rPr>
      </w:pPr>
    </w:p>
    <w:p w14:paraId="05559E9C" w14:textId="77777777" w:rsidR="005E4C36" w:rsidRDefault="005E4C36" w:rsidP="005E4C36">
      <w:pPr>
        <w:ind w:left="90"/>
        <w:rPr>
          <w:b/>
          <w:color w:val="000000"/>
        </w:rPr>
      </w:pPr>
    </w:p>
    <w:p w14:paraId="40B2726E" w14:textId="77777777" w:rsidR="005E4C36" w:rsidRDefault="005E4C36" w:rsidP="005E4C36">
      <w:pPr>
        <w:rPr>
          <w:b/>
          <w:color w:val="000000"/>
        </w:rPr>
      </w:pPr>
    </w:p>
    <w:p w14:paraId="18DCC2CD" w14:textId="77777777" w:rsidR="005E4C36" w:rsidRDefault="005E4C36" w:rsidP="005E4C36">
      <w:pPr>
        <w:ind w:left="90"/>
        <w:rPr>
          <w:b/>
          <w:color w:val="000000"/>
        </w:rPr>
      </w:pPr>
      <w:r>
        <w:rPr>
          <w:i/>
          <w:color w:val="000000"/>
        </w:rPr>
        <w:t xml:space="preserve">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(Stamp of Date of Release)</w:t>
      </w:r>
    </w:p>
    <w:p w14:paraId="6829E7F8" w14:textId="77777777" w:rsidR="005E4C36" w:rsidRDefault="005E4C36" w:rsidP="005E4C36">
      <w:pPr>
        <w:rPr>
          <w:b/>
          <w:color w:val="000000"/>
          <w:sz w:val="10"/>
          <w:szCs w:val="10"/>
        </w:rPr>
      </w:pPr>
    </w:p>
    <w:p w14:paraId="2AB50976" w14:textId="77777777" w:rsidR="005E4C36" w:rsidRDefault="005E4C36" w:rsidP="005E4C36">
      <w:pPr>
        <w:rPr>
          <w:b/>
          <w:color w:val="000000"/>
          <w:sz w:val="10"/>
          <w:szCs w:val="10"/>
        </w:rPr>
      </w:pPr>
    </w:p>
    <w:p w14:paraId="7E38AAB6" w14:textId="77777777" w:rsidR="00A41E3C" w:rsidRPr="00A41E3C" w:rsidRDefault="00A41E3C" w:rsidP="005E4C36">
      <w:pPr>
        <w:rPr>
          <w:color w:val="000000"/>
          <w:sz w:val="10"/>
          <w:szCs w:val="10"/>
        </w:rPr>
      </w:pPr>
    </w:p>
    <w:p w14:paraId="5EFA06D2" w14:textId="77777777" w:rsidR="00B508FA" w:rsidRPr="00A41E3C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 w14:anchorId="1075FAF2">
          <v:rect id="Rectangle 3" o:spid="_x0000_s1061" style="position:absolute;margin-left:-18.25pt;margin-top:3.6pt;width:567pt;height:448.55pt;z-index:-2516782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" fillcolor="#a6a6a6" strokecolor="#0d0d0d [3069]" strokeweight="1pt"/>
        </w:pict>
      </w:r>
      <w:r w:rsidR="00B508FA" w:rsidRPr="00A41E3C">
        <w:rPr>
          <w:color w:val="000000"/>
          <w:sz w:val="10"/>
          <w:szCs w:val="10"/>
        </w:rPr>
        <w:t xml:space="preserve">  </w:t>
      </w:r>
    </w:p>
    <w:p w14:paraId="38E48620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31FA3951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67759B09" w14:textId="77777777" w:rsidR="00252988" w:rsidRPr="00A41E3C" w:rsidRDefault="0000000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 w14:anchorId="1928D2E9">
          <v:rect id="Rectangle 16" o:spid="_x0000_s1044" style="position:absolute;margin-left:-7.05pt;margin-top:1.25pt;width:544.05pt;height:224.2pt;z-index:-2516771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inset="1pt,1pt,1pt,1pt">
              <w:txbxContent>
                <w:p w14:paraId="2AC5C0A1" w14:textId="77777777" w:rsidR="000F5A66" w:rsidRDefault="000F5A66">
                  <w:pPr>
                    <w:jc w:val="center"/>
                    <w:rPr>
                      <w:b/>
                      <w:color w:val="000000"/>
                      <w:sz w:val="28"/>
                    </w:rPr>
                  </w:pPr>
                </w:p>
                <w:p w14:paraId="7F7BB7C7" w14:textId="77777777"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14:paraId="48463E96" w14:textId="77777777" w:rsidR="000F5A66" w:rsidRPr="003E566E" w:rsidRDefault="000F5A66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14:paraId="49DBCC8B" w14:textId="77777777" w:rsidR="000F5A66" w:rsidRDefault="000F5A66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="00CD6DAB">
                    <w:rPr>
                      <w:color w:val="000000"/>
                      <w:sz w:val="24"/>
                    </w:rPr>
                    <w:t xml:space="preserve">       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>This is to certify that all requirements and supporting papers pursuant to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7108D6">
                    <w:rPr>
                      <w:b/>
                      <w:color w:val="000000"/>
                      <w:sz w:val="24"/>
                      <w:szCs w:val="24"/>
                    </w:rPr>
                    <w:t>CSC MC No</w:t>
                  </w:r>
                  <w:r w:rsidR="007108D6" w:rsidRPr="007108D6">
                    <w:rPr>
                      <w:b/>
                      <w:color w:val="000000"/>
                      <w:sz w:val="24"/>
                      <w:szCs w:val="24"/>
                    </w:rPr>
                    <w:t>. 24, s. 2017, as amended</w:t>
                  </w:r>
                  <w:r w:rsidR="00606BA3">
                    <w:rPr>
                      <w:b/>
                      <w:color w:val="000000"/>
                      <w:sz w:val="24"/>
                      <w:szCs w:val="24"/>
                    </w:rPr>
                    <w:t xml:space="preserve">, </w:t>
                  </w:r>
                  <w:r w:rsidR="006639CC">
                    <w:rPr>
                      <w:color w:val="000000"/>
                      <w:sz w:val="24"/>
                      <w:szCs w:val="24"/>
                    </w:rPr>
                    <w:t>have been complied with, reviewed and found to be in order</w:t>
                  </w:r>
                  <w:r w:rsidR="006639CC" w:rsidRPr="00F81687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14:paraId="1042D85A" w14:textId="77777777" w:rsidR="000F5A66" w:rsidRPr="00155140" w:rsidRDefault="000F5A66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>have been complied with, reviewed and found to be in order.</w:t>
                  </w:r>
                </w:p>
                <w:p w14:paraId="6F729EBA" w14:textId="77777777" w:rsidR="000F5A66" w:rsidRDefault="000F5A66" w:rsidP="008B7D2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1B4041F4" w14:textId="77777777"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0B2EF533" w14:textId="77777777"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23816AEA" w14:textId="77777777"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36EF4E21" w14:textId="77777777"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15950788" w14:textId="77777777" w:rsidR="000F5A66" w:rsidRDefault="000F5A66" w:rsidP="0029587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14:paraId="114EA116" w14:textId="26E1B18F" w:rsidR="000F5A66" w:rsidRPr="00601EDA" w:rsidRDefault="000F5A66" w:rsidP="00A617D7">
                  <w:pPr>
                    <w:ind w:left="360" w:right="390"/>
                    <w:jc w:val="both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 w:rsidR="00601EDA"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  <w:r w:rsidR="00770CDB">
                    <w:rPr>
                      <w:color w:val="000000"/>
                      <w:sz w:val="24"/>
                      <w:szCs w:val="24"/>
                    </w:rPr>
                    <w:t xml:space="preserve">  </w:t>
                  </w:r>
                  <w:r w:rsidR="00770CDB">
                    <w:rPr>
                      <w:b/>
                      <w:bCs/>
                      <w:color w:val="000000"/>
                      <w:sz w:val="24"/>
                      <w:szCs w:val="24"/>
                    </w:rPr>
                    <w:t>ELAINE V. BALEN</w:t>
                  </w:r>
                </w:p>
                <w:p w14:paraId="108670B5" w14:textId="3B657CF6" w:rsidR="000F5A66" w:rsidRPr="00B66836" w:rsidRDefault="000F5A66" w:rsidP="00A617D7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  <w:t xml:space="preserve">                  </w:t>
                  </w:r>
                  <w:r w:rsidR="00B6683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601EDA">
                    <w:rPr>
                      <w:color w:val="000000"/>
                      <w:sz w:val="24"/>
                      <w:szCs w:val="24"/>
                    </w:rPr>
                    <w:t xml:space="preserve">Administrative Officer </w:t>
                  </w:r>
                  <w:r w:rsidR="00770CDB">
                    <w:rPr>
                      <w:color w:val="000000"/>
                      <w:sz w:val="24"/>
                      <w:szCs w:val="24"/>
                    </w:rPr>
                    <w:t>I</w:t>
                  </w:r>
                  <w:r w:rsidR="00601EDA">
                    <w:rPr>
                      <w:color w:val="000000"/>
                      <w:sz w:val="24"/>
                      <w:szCs w:val="24"/>
                    </w:rPr>
                    <w:t>V</w:t>
                  </w:r>
                </w:p>
                <w:p w14:paraId="109E8D93" w14:textId="77777777" w:rsidR="000F5A66" w:rsidRPr="00155140" w:rsidRDefault="000F5A66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14:paraId="2DA9EE43" w14:textId="77777777" w:rsidR="000F5A66" w:rsidRPr="00155140" w:rsidRDefault="000F5A66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</w:p>
                <w:p w14:paraId="6B263A1B" w14:textId="77777777"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14:paraId="34901FBC" w14:textId="77777777"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14:paraId="181E47F1" w14:textId="77777777"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14:paraId="5CBA9774" w14:textId="77777777"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25C99478" w14:textId="77777777"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 xml:space="preserve">               </w:t>
      </w:r>
    </w:p>
    <w:p w14:paraId="41517E29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6E61B811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35DF67D3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569EE909" w14:textId="77777777"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295EE0E0" w14:textId="77777777" w:rsidR="00A41E3C" w:rsidRDefault="00A41E3C" w:rsidP="00A617D7">
      <w:pPr>
        <w:rPr>
          <w:color w:val="000000"/>
          <w:sz w:val="2"/>
          <w:szCs w:val="2"/>
        </w:rPr>
      </w:pPr>
    </w:p>
    <w:p w14:paraId="37E5CCB7" w14:textId="77777777" w:rsidR="00F713EF" w:rsidRDefault="00F713EF" w:rsidP="00A617D7">
      <w:pPr>
        <w:rPr>
          <w:color w:val="000000"/>
          <w:sz w:val="2"/>
          <w:szCs w:val="2"/>
        </w:rPr>
      </w:pPr>
    </w:p>
    <w:p w14:paraId="05EB4C12" w14:textId="77777777" w:rsidR="00F713EF" w:rsidRDefault="00F713EF" w:rsidP="00A617D7">
      <w:pPr>
        <w:rPr>
          <w:color w:val="000000"/>
          <w:sz w:val="2"/>
          <w:szCs w:val="2"/>
        </w:rPr>
      </w:pPr>
    </w:p>
    <w:p w14:paraId="2ED1FBDF" w14:textId="77777777" w:rsidR="00F713EF" w:rsidRDefault="00F713EF" w:rsidP="00A617D7">
      <w:pPr>
        <w:rPr>
          <w:color w:val="000000"/>
          <w:sz w:val="2"/>
          <w:szCs w:val="2"/>
        </w:rPr>
      </w:pPr>
    </w:p>
    <w:p w14:paraId="48B86FBB" w14:textId="77777777" w:rsidR="00F713EF" w:rsidRDefault="00F713EF" w:rsidP="00A617D7">
      <w:pPr>
        <w:rPr>
          <w:color w:val="000000"/>
          <w:sz w:val="2"/>
          <w:szCs w:val="2"/>
        </w:rPr>
      </w:pPr>
    </w:p>
    <w:p w14:paraId="66A32AFA" w14:textId="77777777" w:rsidR="00F713EF" w:rsidRDefault="00F713EF" w:rsidP="00A617D7">
      <w:pPr>
        <w:rPr>
          <w:color w:val="000000"/>
          <w:sz w:val="2"/>
          <w:szCs w:val="2"/>
        </w:rPr>
      </w:pPr>
    </w:p>
    <w:p w14:paraId="1CB4B50E" w14:textId="77777777" w:rsidR="00F713EF" w:rsidRPr="00F713EF" w:rsidRDefault="00F713EF" w:rsidP="00A617D7">
      <w:pPr>
        <w:rPr>
          <w:color w:val="000000"/>
          <w:sz w:val="2"/>
          <w:szCs w:val="2"/>
        </w:rPr>
      </w:pPr>
    </w:p>
    <w:p w14:paraId="5B9293B4" w14:textId="77777777"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  <w:t xml:space="preserve"> </w:t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14:paraId="21395462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2F66EDF9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1AC4300B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7373CD84" w14:textId="77777777" w:rsidR="00252988" w:rsidRDefault="00252988" w:rsidP="00A617D7">
      <w:pPr>
        <w:rPr>
          <w:color w:val="000000"/>
          <w:sz w:val="10"/>
          <w:szCs w:val="10"/>
        </w:rPr>
      </w:pPr>
    </w:p>
    <w:p w14:paraId="3CA031A5" w14:textId="17FF27F4" w:rsidR="00A41E3C" w:rsidRDefault="0000000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 w14:anchorId="1E140882">
          <v:shape id="Text Box 165" o:spid="_x0000_s1045" type="#_x0000_t202" style="position:absolute;margin-left:178pt;margin-top:3.3pt;width:180.3pt;height:19.8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" o:allowincell="f" filled="f" fillcolor="silver" stroked="f" strokeweight="1pt">
            <v:textbox>
              <w:txbxContent>
                <w:p w14:paraId="28832B83" w14:textId="6F088204" w:rsidR="000F5A66" w:rsidRPr="00601EDA" w:rsidRDefault="00601EDA" w:rsidP="00EF7D71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lang w:val="en-PH"/>
                    </w:rPr>
                    <w:t>CSC Job Portal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0"/>
          <w:szCs w:val="10"/>
          <w:lang w:val="en-PH" w:eastAsia="en-PH"/>
        </w:rPr>
        <w:pict w14:anchorId="4E2FE293">
          <v:shape id="Text Box 151" o:spid="_x0000_s1046" type="#_x0000_t202" style="position:absolute;margin-left:-5.8pt;margin-top:6.35pt;width:540pt;height:91.8pt;z-index:-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inset="0,0,0,0">
              <w:txbxContent>
                <w:p w14:paraId="2EFBFE0A" w14:textId="68249C59" w:rsidR="000F5A66" w:rsidRDefault="00CD6DAB" w:rsidP="00CD6DAB">
                  <w:pPr>
                    <w:spacing w:line="360" w:lineRule="auto"/>
                    <w:ind w:left="360" w:first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>_______________________________</w:t>
                  </w:r>
                  <w:r w:rsidR="000F5A66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from </w:t>
                  </w:r>
                  <w:r w:rsidR="002D62C3">
                    <w:rPr>
                      <w:color w:val="000000"/>
                      <w:sz w:val="24"/>
                      <w:szCs w:val="24"/>
                    </w:rPr>
                    <w:t xml:space="preserve">___________________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and posted in </w:t>
                  </w:r>
                  <w:r w:rsidR="00601EDA">
                    <w:rPr>
                      <w:color w:val="000000"/>
                      <w:sz w:val="24"/>
                      <w:szCs w:val="24"/>
                    </w:rPr>
                    <w:t xml:space="preserve">three (3) conspicuous places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from</w:t>
                  </w:r>
                  <w:r w:rsidR="00601ED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2D62C3">
                    <w:rPr>
                      <w:color w:val="000000"/>
                      <w:sz w:val="24"/>
                      <w:szCs w:val="24"/>
                    </w:rPr>
                    <w:t>___________________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in consonance with RA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No.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7041. The assessment by the Human Resource Merit Promotion and Selection Board (HRMPSB) started on </w:t>
                  </w:r>
                  <w:r w:rsidR="002D62C3">
                    <w:rPr>
                      <w:color w:val="000000"/>
                      <w:sz w:val="24"/>
                      <w:szCs w:val="24"/>
                    </w:rPr>
                    <w:t>_________________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14:paraId="144DA35F" w14:textId="77777777" w:rsidR="000F5A66" w:rsidRPr="008B7D26" w:rsidRDefault="000F5A66" w:rsidP="00252988"/>
                <w:p w14:paraId="01812FE8" w14:textId="77777777" w:rsidR="000F5A66" w:rsidRPr="00252988" w:rsidRDefault="000F5A66" w:rsidP="00252988"/>
              </w:txbxContent>
            </v:textbox>
          </v:shape>
        </w:pict>
      </w:r>
    </w:p>
    <w:p w14:paraId="689D67F9" w14:textId="77777777" w:rsidR="00A41E3C" w:rsidRDefault="00A41E3C" w:rsidP="006125E4">
      <w:pPr>
        <w:rPr>
          <w:rStyle w:val="Style8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79AA9DE9" w14:textId="77777777" w:rsidR="006125E4" w:rsidRDefault="006125E4" w:rsidP="006125E4">
      <w:pPr>
        <w:rPr>
          <w:rStyle w:val="Style8"/>
        </w:rPr>
      </w:pPr>
    </w:p>
    <w:p w14:paraId="2178E769" w14:textId="77777777" w:rsidR="006125E4" w:rsidRDefault="006125E4" w:rsidP="006125E4">
      <w:pPr>
        <w:rPr>
          <w:rStyle w:val="Style8"/>
        </w:rPr>
      </w:pPr>
    </w:p>
    <w:p w14:paraId="3652730C" w14:textId="77777777" w:rsidR="006125E4" w:rsidRDefault="006125E4" w:rsidP="006125E4">
      <w:pPr>
        <w:rPr>
          <w:rStyle w:val="Style8"/>
        </w:rPr>
      </w:pPr>
    </w:p>
    <w:p w14:paraId="14146D47" w14:textId="77777777" w:rsidR="006125E4" w:rsidRDefault="006125E4" w:rsidP="006125E4">
      <w:pPr>
        <w:rPr>
          <w:rStyle w:val="Style8"/>
        </w:rPr>
      </w:pPr>
    </w:p>
    <w:p w14:paraId="6EB0EF11" w14:textId="77777777" w:rsidR="006125E4" w:rsidRDefault="006125E4" w:rsidP="006125E4">
      <w:pPr>
        <w:rPr>
          <w:color w:val="000000"/>
          <w:sz w:val="10"/>
          <w:szCs w:val="10"/>
        </w:rPr>
      </w:pPr>
    </w:p>
    <w:p w14:paraId="14D05ACF" w14:textId="77777777" w:rsidR="00A41E3C" w:rsidRDefault="00A41E3C" w:rsidP="00A617D7">
      <w:pPr>
        <w:rPr>
          <w:color w:val="000000"/>
          <w:sz w:val="10"/>
          <w:szCs w:val="10"/>
        </w:rPr>
      </w:pPr>
    </w:p>
    <w:p w14:paraId="183885F4" w14:textId="77777777" w:rsidR="00A41E3C" w:rsidRDefault="00A41E3C" w:rsidP="00A617D7">
      <w:pPr>
        <w:rPr>
          <w:color w:val="000000"/>
          <w:sz w:val="10"/>
          <w:szCs w:val="10"/>
        </w:rPr>
      </w:pPr>
    </w:p>
    <w:p w14:paraId="4B779172" w14:textId="77777777" w:rsidR="00A41E3C" w:rsidRDefault="00A41E3C" w:rsidP="00A617D7">
      <w:pPr>
        <w:rPr>
          <w:color w:val="000000"/>
          <w:sz w:val="10"/>
          <w:szCs w:val="10"/>
        </w:rPr>
      </w:pPr>
    </w:p>
    <w:p w14:paraId="451397E8" w14:textId="77777777" w:rsidR="006125E4" w:rsidRDefault="006125E4" w:rsidP="00A617D7">
      <w:pPr>
        <w:rPr>
          <w:color w:val="000000"/>
          <w:sz w:val="10"/>
          <w:szCs w:val="10"/>
        </w:rPr>
      </w:pPr>
    </w:p>
    <w:p w14:paraId="1BB782CA" w14:textId="77777777" w:rsidR="00A41E3C" w:rsidRDefault="00A41E3C" w:rsidP="00A617D7">
      <w:pPr>
        <w:rPr>
          <w:color w:val="000000"/>
          <w:sz w:val="10"/>
          <w:szCs w:val="10"/>
        </w:rPr>
      </w:pPr>
    </w:p>
    <w:p w14:paraId="6A213B40" w14:textId="77777777" w:rsidR="00A41E3C" w:rsidRDefault="00A41E3C" w:rsidP="00A617D7">
      <w:pPr>
        <w:rPr>
          <w:color w:val="000000"/>
          <w:sz w:val="10"/>
          <w:szCs w:val="10"/>
        </w:rPr>
      </w:pPr>
    </w:p>
    <w:p w14:paraId="17EAE51D" w14:textId="77777777" w:rsidR="006125E4" w:rsidRDefault="006125E4" w:rsidP="00A617D7">
      <w:pPr>
        <w:rPr>
          <w:color w:val="000000"/>
          <w:sz w:val="10"/>
          <w:szCs w:val="10"/>
        </w:rPr>
      </w:pPr>
    </w:p>
    <w:p w14:paraId="29643B5D" w14:textId="77777777" w:rsidR="006125E4" w:rsidRDefault="006125E4" w:rsidP="00A617D7">
      <w:pPr>
        <w:rPr>
          <w:color w:val="000000"/>
          <w:sz w:val="10"/>
          <w:szCs w:val="10"/>
        </w:rPr>
      </w:pPr>
    </w:p>
    <w:p w14:paraId="0546309C" w14:textId="77777777" w:rsidR="00A41E3C" w:rsidRDefault="00C953EB" w:rsidP="00C953EB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14:paraId="70C391A2" w14:textId="77777777" w:rsidR="00A41E3C" w:rsidRDefault="00A41E3C" w:rsidP="00A617D7">
      <w:pPr>
        <w:rPr>
          <w:color w:val="000000"/>
          <w:sz w:val="10"/>
          <w:szCs w:val="10"/>
        </w:rPr>
      </w:pPr>
    </w:p>
    <w:p w14:paraId="19B6E033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17C3D12F" w14:textId="77777777" w:rsidR="00252988" w:rsidRDefault="00252988" w:rsidP="00A617D7">
      <w:pPr>
        <w:rPr>
          <w:color w:val="000000"/>
          <w:sz w:val="10"/>
          <w:szCs w:val="10"/>
        </w:rPr>
      </w:pPr>
    </w:p>
    <w:p w14:paraId="4E3CA49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782BDE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DBCDFC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1E09A80" w14:textId="77777777" w:rsidR="00F713EF" w:rsidRDefault="0000000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w:pict w14:anchorId="0197144F">
          <v:rect id="Rectangle 25" o:spid="_x0000_s1047" style="position:absolute;margin-left:-7.05pt;margin-top:3.35pt;width:544.05pt;height:173.3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14:paraId="7E10D75E" w14:textId="77777777" w:rsidR="000F5A66" w:rsidRPr="00601EDA" w:rsidRDefault="000F5A66">
                  <w:pPr>
                    <w:jc w:val="center"/>
                    <w:rPr>
                      <w:bCs/>
                      <w:color w:val="000000"/>
                      <w:sz w:val="24"/>
                    </w:rPr>
                  </w:pPr>
                </w:p>
                <w:p w14:paraId="67233C5D" w14:textId="77777777" w:rsidR="000F5A66" w:rsidRPr="00601EDA" w:rsidRDefault="000F5A66">
                  <w:pPr>
                    <w:jc w:val="center"/>
                    <w:rPr>
                      <w:bCs/>
                      <w:color w:val="000000"/>
                      <w:sz w:val="24"/>
                    </w:rPr>
                  </w:pPr>
                  <w:r w:rsidRPr="00601EDA">
                    <w:rPr>
                      <w:bCs/>
                      <w:color w:val="000000"/>
                      <w:sz w:val="28"/>
                    </w:rPr>
                    <w:t>Certification</w:t>
                  </w:r>
                </w:p>
                <w:p w14:paraId="4DCFA881" w14:textId="77777777" w:rsidR="000F5A66" w:rsidRPr="00601EDA" w:rsidRDefault="000F5A66">
                  <w:pPr>
                    <w:jc w:val="center"/>
                    <w:rPr>
                      <w:bCs/>
                      <w:color w:val="000000"/>
                    </w:rPr>
                  </w:pPr>
                </w:p>
                <w:p w14:paraId="32804C35" w14:textId="626329EB" w:rsidR="000F5A66" w:rsidRPr="00601EDA" w:rsidRDefault="00CD6DAB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 xml:space="preserve">       </w:t>
                  </w:r>
                  <w:r w:rsidR="000F5A66" w:rsidRPr="00601EDA">
                    <w:rPr>
                      <w:bCs/>
                      <w:color w:val="000000"/>
                      <w:sz w:val="24"/>
                      <w:szCs w:val="24"/>
                    </w:rPr>
                    <w:t xml:space="preserve">This      is     to       certify      that       the      appointee      has     been     screened     and     found     qualified </w:t>
                  </w:r>
                  <w:r w:rsidR="000E2F9C" w:rsidRPr="00601EDA">
                    <w:rPr>
                      <w:bCs/>
                      <w:color w:val="000000"/>
                      <w:sz w:val="24"/>
                      <w:szCs w:val="24"/>
                    </w:rPr>
                    <w:t>by the majority of the HRMPSB</w:t>
                  </w:r>
                  <w:r w:rsidR="006639CC" w:rsidRPr="00601EDA">
                    <w:rPr>
                      <w:bCs/>
                      <w:color w:val="000000"/>
                      <w:sz w:val="24"/>
                      <w:szCs w:val="24"/>
                    </w:rPr>
                    <w:t>/Placement Committee</w:t>
                  </w:r>
                  <w:r w:rsidR="000F5A66" w:rsidRPr="00601EDA">
                    <w:rPr>
                      <w:bCs/>
                      <w:color w:val="000000"/>
                      <w:sz w:val="24"/>
                      <w:szCs w:val="24"/>
                    </w:rPr>
                    <w:t xml:space="preserve"> during the deliberation held on </w:t>
                  </w:r>
                  <w:r w:rsidR="002D62C3">
                    <w:rPr>
                      <w:bCs/>
                      <w:color w:val="000000"/>
                      <w:sz w:val="24"/>
                      <w:szCs w:val="24"/>
                    </w:rPr>
                    <w:t>__________________</w:t>
                  </w:r>
                  <w:r w:rsidR="000F5A66" w:rsidRPr="00601EDA">
                    <w:rPr>
                      <w:bCs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7EF863F1" w14:textId="77777777" w:rsidR="000F5A66" w:rsidRPr="00601EDA" w:rsidRDefault="000F5A66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</w:rPr>
                  </w:pPr>
                </w:p>
                <w:p w14:paraId="1A1F1AD3" w14:textId="77777777" w:rsidR="000F5A66" w:rsidRPr="00601EDA" w:rsidRDefault="000F5A66">
                  <w:pPr>
                    <w:jc w:val="both"/>
                    <w:rPr>
                      <w:bCs/>
                      <w:color w:val="000000"/>
                    </w:rPr>
                  </w:pPr>
                  <w:r w:rsidRPr="00601EDA">
                    <w:rPr>
                      <w:bCs/>
                      <w:color w:val="000000"/>
                    </w:rPr>
                    <w:tab/>
                    <w:t xml:space="preserve">                                                                                                                 </w:t>
                  </w:r>
                </w:p>
                <w:p w14:paraId="3654D750" w14:textId="576A884F" w:rsidR="000F5A66" w:rsidRPr="00601EDA" w:rsidRDefault="000F5A66" w:rsidP="00C953EB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601EDA">
                    <w:rPr>
                      <w:bCs/>
                      <w:color w:val="000000"/>
                    </w:rPr>
                    <w:t xml:space="preserve">                                                                                                                  </w:t>
                  </w:r>
                  <w:r w:rsidR="00770CDB">
                    <w:rPr>
                      <w:b/>
                      <w:color w:val="000000"/>
                      <w:sz w:val="24"/>
                      <w:szCs w:val="24"/>
                    </w:rPr>
                    <w:t>GREGORIO A. CO JR.</w:t>
                  </w:r>
                </w:p>
                <w:p w14:paraId="6FD4D68D" w14:textId="77777777" w:rsidR="000F5A66" w:rsidRPr="00601EDA" w:rsidRDefault="006639CC">
                  <w:pPr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  <w:t xml:space="preserve">     </w:t>
                  </w:r>
                  <w:r w:rsidR="000F5A66" w:rsidRPr="00601EDA">
                    <w:rPr>
                      <w:bCs/>
                      <w:color w:val="000000"/>
                      <w:sz w:val="24"/>
                      <w:szCs w:val="24"/>
                    </w:rPr>
                    <w:t>Chairperson, HRMPSB</w:t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>/Placement Committee</w:t>
                  </w:r>
                </w:p>
                <w:p w14:paraId="5337CBCB" w14:textId="77777777" w:rsidR="000F5A66" w:rsidRPr="00155140" w:rsidRDefault="000F5A6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601EDA">
                    <w:rPr>
                      <w:bCs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       </w:t>
                  </w:r>
                </w:p>
              </w:txbxContent>
            </v:textbox>
          </v:rect>
        </w:pict>
      </w:r>
    </w:p>
    <w:p w14:paraId="7093DA7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332043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0D98AB9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4ABD11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E806EAA" w14:textId="77777777" w:rsidR="00F713EF" w:rsidRDefault="00F713EF" w:rsidP="00A617D7">
      <w:pPr>
        <w:rPr>
          <w:color w:val="000000"/>
          <w:sz w:val="10"/>
          <w:szCs w:val="10"/>
        </w:rPr>
      </w:pPr>
    </w:p>
    <w:p w14:paraId="40224267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D5A50AA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CD5958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8D5203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341100F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211C68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4EF9C99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FB66CB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4753BF5" w14:textId="77777777" w:rsidR="00F713EF" w:rsidRDefault="00F713EF" w:rsidP="00A617D7">
      <w:pPr>
        <w:rPr>
          <w:color w:val="000000"/>
          <w:sz w:val="4"/>
          <w:szCs w:val="4"/>
        </w:rPr>
      </w:pPr>
    </w:p>
    <w:p w14:paraId="508A2EE6" w14:textId="77777777" w:rsidR="00C953EB" w:rsidRDefault="00C953EB" w:rsidP="00A617D7">
      <w:pPr>
        <w:rPr>
          <w:color w:val="000000"/>
          <w:sz w:val="4"/>
          <w:szCs w:val="4"/>
        </w:rPr>
      </w:pPr>
    </w:p>
    <w:p w14:paraId="603601FF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12F788AE" w14:textId="77777777" w:rsidR="00F713EF" w:rsidRDefault="00C953EB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14:paraId="3D43240C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3CAB9F9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34D6897" w14:textId="77777777" w:rsidR="00C953EB" w:rsidRDefault="00C953EB" w:rsidP="00A617D7">
      <w:pPr>
        <w:rPr>
          <w:color w:val="000000"/>
          <w:sz w:val="4"/>
          <w:szCs w:val="4"/>
        </w:rPr>
      </w:pPr>
    </w:p>
    <w:p w14:paraId="6BB2283E" w14:textId="77777777" w:rsidR="00C953EB" w:rsidRDefault="00C953EB" w:rsidP="00A617D7">
      <w:pPr>
        <w:rPr>
          <w:color w:val="000000"/>
          <w:sz w:val="4"/>
          <w:szCs w:val="4"/>
        </w:rPr>
      </w:pPr>
    </w:p>
    <w:p w14:paraId="2CBEC5FD" w14:textId="77777777" w:rsidR="00C953EB" w:rsidRDefault="00C953EB" w:rsidP="00A617D7">
      <w:pPr>
        <w:rPr>
          <w:color w:val="000000"/>
          <w:sz w:val="4"/>
          <w:szCs w:val="4"/>
        </w:rPr>
      </w:pPr>
    </w:p>
    <w:p w14:paraId="2DBE514E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7941E15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F6FD0A7" w14:textId="77777777" w:rsidR="006125E4" w:rsidRDefault="006125E4" w:rsidP="00C953EB">
      <w:pPr>
        <w:jc w:val="center"/>
        <w:rPr>
          <w:rStyle w:val="Style9"/>
        </w:rPr>
      </w:pPr>
    </w:p>
    <w:p w14:paraId="2FA47A19" w14:textId="77777777" w:rsidR="00F713EF" w:rsidRPr="00601EDA" w:rsidRDefault="00C953EB" w:rsidP="00C953EB">
      <w:pPr>
        <w:jc w:val="center"/>
        <w:rPr>
          <w:b/>
          <w:bCs/>
          <w:color w:val="000000"/>
          <w:sz w:val="10"/>
          <w:szCs w:val="10"/>
        </w:rPr>
      </w:pPr>
      <w:r>
        <w:rPr>
          <w:rStyle w:val="Style9"/>
        </w:rPr>
        <w:t xml:space="preserve">                                 </w:t>
      </w:r>
      <w:r w:rsidRPr="00601EDA">
        <w:rPr>
          <w:rStyle w:val="Style9"/>
          <w:b w:val="0"/>
          <w:bCs/>
        </w:rPr>
        <w:t xml:space="preserve">                                                                   </w:t>
      </w:r>
    </w:p>
    <w:p w14:paraId="53ECEC6B" w14:textId="77777777" w:rsidR="00F713EF" w:rsidRDefault="00F713EF" w:rsidP="00A617D7">
      <w:pPr>
        <w:rPr>
          <w:color w:val="000000"/>
          <w:sz w:val="10"/>
          <w:szCs w:val="10"/>
        </w:rPr>
      </w:pPr>
    </w:p>
    <w:p w14:paraId="4336AED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3DD81FC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3D0764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F55E0BF" w14:textId="77777777" w:rsidR="00F713EF" w:rsidRDefault="00F713EF" w:rsidP="00A617D7">
      <w:pPr>
        <w:rPr>
          <w:color w:val="000000"/>
          <w:sz w:val="10"/>
          <w:szCs w:val="10"/>
        </w:rPr>
      </w:pPr>
    </w:p>
    <w:p w14:paraId="4C9BFB9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710BC89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81D88F7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01C6A9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D31C3E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9352C5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7F3D583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052C175" w14:textId="77777777" w:rsidR="00F713EF" w:rsidRDefault="00000000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w:pict w14:anchorId="1BF2CD34">
          <v:rect id="Rectangle 152" o:spid="_x0000_s1060" style="position:absolute;margin-left:-18.55pt;margin-top:4.85pt;width:567pt;height:312.5pt;z-index:-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" fillcolor="#a6a6a6" strokeweight="1pt"/>
        </w:pict>
      </w:r>
    </w:p>
    <w:p w14:paraId="71D4683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CADEC99" w14:textId="77777777" w:rsidR="00AC2892" w:rsidRDefault="00AC2892" w:rsidP="00A617D7">
      <w:pPr>
        <w:rPr>
          <w:color w:val="000000"/>
          <w:sz w:val="10"/>
          <w:szCs w:val="10"/>
        </w:rPr>
      </w:pPr>
    </w:p>
    <w:p w14:paraId="375AB0D4" w14:textId="77777777" w:rsidR="00F713EF" w:rsidRPr="00C953EB" w:rsidRDefault="00293A4B" w:rsidP="00C953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CSC/HRMO Notation</w:t>
      </w:r>
    </w:p>
    <w:p w14:paraId="2D3E899C" w14:textId="77777777" w:rsidR="00C953EB" w:rsidRDefault="0000000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 w14:anchorId="4CB707B4">
          <v:rect id="Rectangle 154" o:spid="_x0000_s1049" style="position:absolute;margin-left:-7.05pt;margin-top:6.85pt;width:543.5pt;height:266.25pt;z-index:25170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style="mso-next-textbox:#Rectangle 154" inset="1pt,1pt,1pt,1pt">
              <w:txbxContent>
                <w:p w14:paraId="63EBF2F9" w14:textId="77777777"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6DD5157E" w14:textId="77777777" w:rsidR="000F5A66" w:rsidRPr="00C953EB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14:paraId="22A67737" w14:textId="77777777" w:rsidR="00761CDB" w:rsidRPr="009B7174" w:rsidRDefault="000F5A66" w:rsidP="00293A4B">
                  <w:pPr>
                    <w:jc w:val="both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</w:p>
                <w:tbl>
                  <w:tblPr>
                    <w:tblStyle w:val="TableGrid"/>
                    <w:tblW w:w="10440" w:type="dxa"/>
                    <w:tblInd w:w="295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0"/>
                    <w:gridCol w:w="1890"/>
                    <w:gridCol w:w="1890"/>
                    <w:gridCol w:w="1620"/>
                  </w:tblGrid>
                  <w:tr w:rsidR="00712390" w14:paraId="1C8EBE6F" w14:textId="77777777" w:rsidTr="00AA7CF9">
                    <w:trPr>
                      <w:trHeight w:val="728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14:paraId="673836F2" w14:textId="77777777" w:rsidR="00712390" w:rsidRPr="00712390" w:rsidRDefault="00712390" w:rsidP="00712390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712390">
                          <w:rPr>
                            <w:b/>
                            <w:color w:val="000000"/>
                            <w:sz w:val="24"/>
                          </w:rPr>
                          <w:t>ACTION ON APPOINTMENTS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72A0C411" w14:textId="77777777" w:rsidR="00712390" w:rsidRPr="00AA7CF9" w:rsidRDefault="00712390" w:rsidP="00712390">
                        <w:pPr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Recorded by</w:t>
                        </w:r>
                      </w:p>
                    </w:tc>
                  </w:tr>
                  <w:tr w:rsidR="00712390" w14:paraId="1FBC0A1E" w14:textId="77777777" w:rsidTr="00AA7CF9">
                    <w:trPr>
                      <w:trHeight w:val="440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14:paraId="2B2C5E59" w14:textId="77777777"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Validated per RAI for the month of ________________________________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___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602C54BF" w14:textId="77777777"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12390" w14:paraId="78C2609B" w14:textId="77777777" w:rsidTr="00AA7CF9">
                    <w:trPr>
                      <w:trHeight w:val="440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14:paraId="0BDCD580" w14:textId="77777777" w:rsidR="00712390" w:rsidRDefault="00712390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Invalidate</w:t>
                        </w:r>
                        <w:r w:rsidR="007A081B">
                          <w:rPr>
                            <w:b/>
                            <w:color w:val="000000"/>
                            <w:sz w:val="24"/>
                          </w:rPr>
                          <w:t>d per CSCRO/F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O letter dated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________________________________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31F7569C" w14:textId="77777777"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14:paraId="71CEAB67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54011484" w14:textId="77777777" w:rsidR="00293A4B" w:rsidRDefault="00AA7CF9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Appeal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487CEFAF" w14:textId="77777777" w:rsidR="00293A4B" w:rsidRPr="00AA7CF9" w:rsidRDefault="00AA7CF9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DATE FILED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7C03DD58" w14:textId="77777777" w:rsidR="00293A4B" w:rsidRPr="00AA7CF9" w:rsidRDefault="00AA7CF9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3B4F71D4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14:paraId="375A5150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20928302" w14:textId="77777777" w:rsidR="00293A4B" w:rsidRDefault="00AA7CF9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CSCRO/ CSC-Commission</w:t>
                        </w:r>
                        <w:r w:rsidR="007A081B"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2FB8AF7B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5B30CDA9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7A4EAD46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14:paraId="635C929F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1EEE3FB5" w14:textId="77777777" w:rsidR="00293A4B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Petition for Review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350ECDD5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13FB3E5F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28947BC2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14:paraId="1E2553BD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7171D319" w14:textId="77777777" w:rsidR="00293A4B" w:rsidRDefault="00AA7CF9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CSC-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Commission</w:t>
                        </w:r>
                        <w:r w:rsidR="007A081B"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36BC5128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718234BC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2B2DFBE5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14:paraId="2BF03A45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190A4172" w14:textId="77777777" w:rsidR="00293A4B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Court of Appeals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397D6657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1ACBECBA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1C455C3C" w14:textId="77777777"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9B7174" w14:paraId="7E519B99" w14:textId="77777777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14:paraId="39F8460E" w14:textId="77777777" w:rsidR="009B7174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Supreme Court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04A44A86" w14:textId="77777777"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2DCBBC70" w14:textId="77777777"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14:paraId="7C08F2A5" w14:textId="77777777"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14:paraId="1BCB3FEF" w14:textId="77777777" w:rsidR="00293A4B" w:rsidRPr="00761CDB" w:rsidRDefault="00293A4B" w:rsidP="00293A4B">
                  <w:pPr>
                    <w:jc w:val="both"/>
                    <w:rPr>
                      <w:color w:val="000000"/>
                      <w:sz w:val="24"/>
                    </w:rPr>
                  </w:pPr>
                </w:p>
                <w:p w14:paraId="5F607755" w14:textId="77777777" w:rsidR="000F5A66" w:rsidRDefault="000F5A66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53320248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08E717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3A42FAF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CC628A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912BE4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F1B60D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85E31C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0A78E75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710F413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0704103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D7AEE32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010F9C2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64A8295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38078C2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2A549C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A0CEE1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D1730F0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DBD4AB2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1E74A88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1232244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BE662E5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06CBD03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69C036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A3BE5D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6EDCF0F" w14:textId="77777777" w:rsidR="00C953EB" w:rsidRDefault="0000000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 w14:anchorId="24AF5221">
          <v:rect id="Rectangle 162" o:spid="_x0000_s1052" style="position:absolute;margin-left:-18.55pt;margin-top:11.8pt;width:567.3pt;height:92.9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" fillcolor="#a6a6a6" strokeweight="1pt"/>
        </w:pict>
      </w:r>
    </w:p>
    <w:p w14:paraId="1C2D5DC0" w14:textId="77777777" w:rsidR="00C953EB" w:rsidRDefault="0000000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 w14:anchorId="74EE93F4">
          <v:rect id="Rectangle 163" o:spid="_x0000_s1131" style="position:absolute;margin-left:-9.25pt;margin-top:10.3pt;width:266.7pt;height:1in;z-index:-25153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14:paraId="271905EF" w14:textId="77777777" w:rsidR="00621F07" w:rsidRDefault="00621F07" w:rsidP="00621F07">
                  <w:pPr>
                    <w:rPr>
                      <w:color w:val="000000"/>
                    </w:rPr>
                  </w:pPr>
                </w:p>
                <w:p w14:paraId="06057380" w14:textId="77777777" w:rsidR="00621F07" w:rsidRPr="00615D92" w:rsidRDefault="00621F07" w:rsidP="00621F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Pr="00615D92">
                    <w:rPr>
                      <w:color w:val="000000"/>
                    </w:rPr>
                    <w:t>Original Copy</w:t>
                  </w:r>
                  <w:r>
                    <w:rPr>
                      <w:color w:val="000000"/>
                    </w:rPr>
                    <w:t xml:space="preserve">   -   </w:t>
                  </w:r>
                  <w:r w:rsidRPr="00615D92">
                    <w:rPr>
                      <w:color w:val="000000"/>
                    </w:rPr>
                    <w:t>for the Appointee</w:t>
                  </w:r>
                </w:p>
                <w:p w14:paraId="1A2CA887" w14:textId="77777777" w:rsidR="00621F07" w:rsidRDefault="00621F07" w:rsidP="00621F07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Civil Service Commission</w:t>
                  </w:r>
                </w:p>
                <w:p w14:paraId="3E4A1145" w14:textId="77777777" w:rsidR="00621F07" w:rsidRPr="00615D92" w:rsidRDefault="00621F07" w:rsidP="00621F07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Agency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color w:val="000000"/>
          <w:lang w:val="en-PH" w:eastAsia="en-PH"/>
        </w:rPr>
        <w:pict w14:anchorId="7FAEDAEB">
          <v:rect id="Rectangle 164" o:spid="_x0000_s1132" style="position:absolute;margin-left:257.45pt;margin-top:10.3pt;width:282.3pt;height:1in;z-index:-25153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inset="1pt,1pt,1pt,1pt">
              <w:txbxContent>
                <w:p w14:paraId="2753F745" w14:textId="77777777" w:rsidR="00621F07" w:rsidRPr="00615D92" w:rsidRDefault="00621F07" w:rsidP="00621F07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14:paraId="5B41CC96" w14:textId="77777777" w:rsidR="00621F07" w:rsidRDefault="00621F07" w:rsidP="00621F07">
                  <w:pPr>
                    <w:rPr>
                      <w:i/>
                    </w:rPr>
                  </w:pPr>
                  <w:r w:rsidRPr="00615D92">
                    <w:rPr>
                      <w:b/>
                    </w:rPr>
                    <w:t xml:space="preserve">     </w:t>
                  </w:r>
                  <w:r w:rsidRPr="00615D92">
                    <w:rPr>
                      <w:i/>
                    </w:rPr>
                    <w:t xml:space="preserve"> </w:t>
                  </w:r>
                </w:p>
                <w:p w14:paraId="06526B04" w14:textId="77777777" w:rsidR="00621F07" w:rsidRPr="00615D92" w:rsidRDefault="00621F07" w:rsidP="00621F07">
                  <w:pPr>
                    <w:rPr>
                      <w:i/>
                    </w:rPr>
                  </w:pPr>
                  <w:r w:rsidRPr="00615D92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  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>
                    <w:rPr>
                      <w:i/>
                    </w:rPr>
                    <w:t>_____________</w:t>
                  </w:r>
                </w:p>
                <w:p w14:paraId="22E027BC" w14:textId="77777777" w:rsidR="00621F07" w:rsidRDefault="00621F07" w:rsidP="00621F07">
                  <w:r>
                    <w:tab/>
                  </w:r>
                </w:p>
                <w:p w14:paraId="0C612261" w14:textId="53026047" w:rsidR="00621F07" w:rsidRPr="00615D92" w:rsidRDefault="002D62C3" w:rsidP="00621F07">
                  <w:pPr>
                    <w:ind w:left="720" w:firstLine="720"/>
                  </w:pPr>
                  <w:r>
                    <w:tab/>
                  </w:r>
                  <w:r>
                    <w:tab/>
                  </w:r>
                  <w:r w:rsidR="00621F07">
                    <w:tab/>
                  </w:r>
                  <w:r w:rsidR="00621F07">
                    <w:tab/>
                    <w:t xml:space="preserve">          </w:t>
                  </w:r>
                  <w:r w:rsidR="00621F07">
                    <w:tab/>
                  </w:r>
                  <w:r w:rsidR="00621F07">
                    <w:tab/>
                  </w:r>
                  <w:r w:rsidR="00601EDA">
                    <w:t xml:space="preserve">            </w:t>
                  </w:r>
                  <w:r w:rsidR="00621F07">
                    <w:t>Appointee</w:t>
                  </w:r>
                </w:p>
              </w:txbxContent>
            </v:textbox>
          </v:rect>
        </w:pict>
      </w:r>
    </w:p>
    <w:p w14:paraId="1372466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204758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01C884B" w14:textId="77777777"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2423A6">
      <w:pgSz w:w="12242" w:h="18722" w:code="269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84703384">
    <w:abstractNumId w:val="5"/>
  </w:num>
  <w:num w:numId="2" w16cid:durableId="1541474980">
    <w:abstractNumId w:val="3"/>
  </w:num>
  <w:num w:numId="3" w16cid:durableId="43601741">
    <w:abstractNumId w:val="6"/>
  </w:num>
  <w:num w:numId="4" w16cid:durableId="1399866403">
    <w:abstractNumId w:val="1"/>
  </w:num>
  <w:num w:numId="5" w16cid:durableId="1568606506">
    <w:abstractNumId w:val="10"/>
  </w:num>
  <w:num w:numId="6" w16cid:durableId="1325551091">
    <w:abstractNumId w:val="0"/>
  </w:num>
  <w:num w:numId="7" w16cid:durableId="335377708">
    <w:abstractNumId w:val="11"/>
  </w:num>
  <w:num w:numId="8" w16cid:durableId="1012535318">
    <w:abstractNumId w:val="2"/>
  </w:num>
  <w:num w:numId="9" w16cid:durableId="203178894">
    <w:abstractNumId w:val="9"/>
  </w:num>
  <w:num w:numId="10" w16cid:durableId="1497644791">
    <w:abstractNumId w:val="4"/>
  </w:num>
  <w:num w:numId="11" w16cid:durableId="1843354693">
    <w:abstractNumId w:val="12"/>
  </w:num>
  <w:num w:numId="12" w16cid:durableId="646085354">
    <w:abstractNumId w:val="8"/>
  </w:num>
  <w:num w:numId="13" w16cid:durableId="79907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Force" w:val="567374-Joseph.A.D.G."/>
  </w:docVars>
  <w:rsids>
    <w:rsidRoot w:val="009F1275"/>
    <w:rsid w:val="00001D7C"/>
    <w:rsid w:val="00003D49"/>
    <w:rsid w:val="0000691B"/>
    <w:rsid w:val="00007D81"/>
    <w:rsid w:val="00021FD7"/>
    <w:rsid w:val="00031D92"/>
    <w:rsid w:val="00035FB7"/>
    <w:rsid w:val="00041A8F"/>
    <w:rsid w:val="000443B0"/>
    <w:rsid w:val="00044892"/>
    <w:rsid w:val="0005633B"/>
    <w:rsid w:val="0006622D"/>
    <w:rsid w:val="000720F0"/>
    <w:rsid w:val="00072CE6"/>
    <w:rsid w:val="00074077"/>
    <w:rsid w:val="00074872"/>
    <w:rsid w:val="0008390B"/>
    <w:rsid w:val="00085DB8"/>
    <w:rsid w:val="00085F96"/>
    <w:rsid w:val="00086271"/>
    <w:rsid w:val="00086426"/>
    <w:rsid w:val="000A0AF9"/>
    <w:rsid w:val="000A72CD"/>
    <w:rsid w:val="000A7457"/>
    <w:rsid w:val="000B10CF"/>
    <w:rsid w:val="000B2318"/>
    <w:rsid w:val="000B2F20"/>
    <w:rsid w:val="000B380B"/>
    <w:rsid w:val="000C5C5B"/>
    <w:rsid w:val="000C6039"/>
    <w:rsid w:val="000C6DF2"/>
    <w:rsid w:val="000C7AD9"/>
    <w:rsid w:val="000D5C74"/>
    <w:rsid w:val="000E02B9"/>
    <w:rsid w:val="000E20FC"/>
    <w:rsid w:val="000E2F9C"/>
    <w:rsid w:val="000E7E4E"/>
    <w:rsid w:val="000F1391"/>
    <w:rsid w:val="000F14B6"/>
    <w:rsid w:val="000F248C"/>
    <w:rsid w:val="000F5A66"/>
    <w:rsid w:val="00104432"/>
    <w:rsid w:val="001137F9"/>
    <w:rsid w:val="00115937"/>
    <w:rsid w:val="00117AE2"/>
    <w:rsid w:val="00120C49"/>
    <w:rsid w:val="001225ED"/>
    <w:rsid w:val="00134E93"/>
    <w:rsid w:val="0014001A"/>
    <w:rsid w:val="0014594E"/>
    <w:rsid w:val="00146EC3"/>
    <w:rsid w:val="00155140"/>
    <w:rsid w:val="00155F39"/>
    <w:rsid w:val="00156281"/>
    <w:rsid w:val="00157DE0"/>
    <w:rsid w:val="00161301"/>
    <w:rsid w:val="00165FC5"/>
    <w:rsid w:val="00166BCF"/>
    <w:rsid w:val="001741F4"/>
    <w:rsid w:val="001833D4"/>
    <w:rsid w:val="00187EB2"/>
    <w:rsid w:val="00191EA1"/>
    <w:rsid w:val="001A6BBA"/>
    <w:rsid w:val="001A74C6"/>
    <w:rsid w:val="001B410C"/>
    <w:rsid w:val="001B4601"/>
    <w:rsid w:val="001B5ACA"/>
    <w:rsid w:val="001C5350"/>
    <w:rsid w:val="001C6EDD"/>
    <w:rsid w:val="001D1D52"/>
    <w:rsid w:val="001D3C1B"/>
    <w:rsid w:val="001D75B2"/>
    <w:rsid w:val="001D7D7C"/>
    <w:rsid w:val="001D7D80"/>
    <w:rsid w:val="001E556A"/>
    <w:rsid w:val="001F1CA8"/>
    <w:rsid w:val="001F3D84"/>
    <w:rsid w:val="001F5C64"/>
    <w:rsid w:val="00202687"/>
    <w:rsid w:val="0020439D"/>
    <w:rsid w:val="00205229"/>
    <w:rsid w:val="00207F8C"/>
    <w:rsid w:val="00216E93"/>
    <w:rsid w:val="00217FA8"/>
    <w:rsid w:val="00225DA9"/>
    <w:rsid w:val="002355F7"/>
    <w:rsid w:val="002423A6"/>
    <w:rsid w:val="00245917"/>
    <w:rsid w:val="002460E2"/>
    <w:rsid w:val="002462B3"/>
    <w:rsid w:val="00252988"/>
    <w:rsid w:val="002562B6"/>
    <w:rsid w:val="00263EEE"/>
    <w:rsid w:val="002645F1"/>
    <w:rsid w:val="00265C08"/>
    <w:rsid w:val="00267C73"/>
    <w:rsid w:val="002706D1"/>
    <w:rsid w:val="00275E4E"/>
    <w:rsid w:val="00284C30"/>
    <w:rsid w:val="00284C37"/>
    <w:rsid w:val="002852A7"/>
    <w:rsid w:val="00285F92"/>
    <w:rsid w:val="00287A5E"/>
    <w:rsid w:val="00292200"/>
    <w:rsid w:val="00293A4B"/>
    <w:rsid w:val="00294306"/>
    <w:rsid w:val="00295876"/>
    <w:rsid w:val="002A3E73"/>
    <w:rsid w:val="002A740A"/>
    <w:rsid w:val="002A7AA7"/>
    <w:rsid w:val="002A7F3C"/>
    <w:rsid w:val="002B20CC"/>
    <w:rsid w:val="002B21D9"/>
    <w:rsid w:val="002C2842"/>
    <w:rsid w:val="002C2E59"/>
    <w:rsid w:val="002C508C"/>
    <w:rsid w:val="002D25F2"/>
    <w:rsid w:val="002D62C3"/>
    <w:rsid w:val="002D66C4"/>
    <w:rsid w:val="002E511E"/>
    <w:rsid w:val="002E6F89"/>
    <w:rsid w:val="002E798A"/>
    <w:rsid w:val="002F5563"/>
    <w:rsid w:val="003044F4"/>
    <w:rsid w:val="0030524D"/>
    <w:rsid w:val="003100A9"/>
    <w:rsid w:val="003114AE"/>
    <w:rsid w:val="003123A3"/>
    <w:rsid w:val="003225F4"/>
    <w:rsid w:val="003242B5"/>
    <w:rsid w:val="00324C00"/>
    <w:rsid w:val="003256C9"/>
    <w:rsid w:val="0033252C"/>
    <w:rsid w:val="0034234F"/>
    <w:rsid w:val="003432C6"/>
    <w:rsid w:val="00346894"/>
    <w:rsid w:val="00350792"/>
    <w:rsid w:val="003525B3"/>
    <w:rsid w:val="00357D58"/>
    <w:rsid w:val="0036517E"/>
    <w:rsid w:val="00366F4B"/>
    <w:rsid w:val="0037118A"/>
    <w:rsid w:val="00375C81"/>
    <w:rsid w:val="00392B7B"/>
    <w:rsid w:val="003A2B17"/>
    <w:rsid w:val="003A3A17"/>
    <w:rsid w:val="003A5C07"/>
    <w:rsid w:val="003B09AA"/>
    <w:rsid w:val="003B5D6F"/>
    <w:rsid w:val="003C3C4F"/>
    <w:rsid w:val="003C508F"/>
    <w:rsid w:val="003D66A8"/>
    <w:rsid w:val="003E2693"/>
    <w:rsid w:val="003E3516"/>
    <w:rsid w:val="003E566E"/>
    <w:rsid w:val="003E754E"/>
    <w:rsid w:val="003F1147"/>
    <w:rsid w:val="003F1299"/>
    <w:rsid w:val="00401938"/>
    <w:rsid w:val="004026F0"/>
    <w:rsid w:val="00403AEE"/>
    <w:rsid w:val="00405487"/>
    <w:rsid w:val="0041162C"/>
    <w:rsid w:val="00417DA4"/>
    <w:rsid w:val="00422B63"/>
    <w:rsid w:val="0043346C"/>
    <w:rsid w:val="00442885"/>
    <w:rsid w:val="00444555"/>
    <w:rsid w:val="00460ED7"/>
    <w:rsid w:val="00464745"/>
    <w:rsid w:val="00471885"/>
    <w:rsid w:val="00473EDF"/>
    <w:rsid w:val="00490E5D"/>
    <w:rsid w:val="004916CD"/>
    <w:rsid w:val="00497D8E"/>
    <w:rsid w:val="004A4607"/>
    <w:rsid w:val="004B12D3"/>
    <w:rsid w:val="004B6CF1"/>
    <w:rsid w:val="004B75C2"/>
    <w:rsid w:val="004D0E08"/>
    <w:rsid w:val="004D1F2D"/>
    <w:rsid w:val="004D2FCB"/>
    <w:rsid w:val="004E0331"/>
    <w:rsid w:val="004F08C8"/>
    <w:rsid w:val="00510E8A"/>
    <w:rsid w:val="00517B74"/>
    <w:rsid w:val="00517FB4"/>
    <w:rsid w:val="00523B21"/>
    <w:rsid w:val="00523F32"/>
    <w:rsid w:val="0052654E"/>
    <w:rsid w:val="005268B7"/>
    <w:rsid w:val="00527760"/>
    <w:rsid w:val="005278A9"/>
    <w:rsid w:val="005366B5"/>
    <w:rsid w:val="005421FA"/>
    <w:rsid w:val="00542214"/>
    <w:rsid w:val="00554173"/>
    <w:rsid w:val="005601F5"/>
    <w:rsid w:val="00561314"/>
    <w:rsid w:val="00562005"/>
    <w:rsid w:val="005743C4"/>
    <w:rsid w:val="00585B2A"/>
    <w:rsid w:val="0059054C"/>
    <w:rsid w:val="00592E61"/>
    <w:rsid w:val="00594F59"/>
    <w:rsid w:val="005A054C"/>
    <w:rsid w:val="005A086D"/>
    <w:rsid w:val="005A2DBE"/>
    <w:rsid w:val="005A4C13"/>
    <w:rsid w:val="005A587D"/>
    <w:rsid w:val="005B1441"/>
    <w:rsid w:val="005B4168"/>
    <w:rsid w:val="005B4FCA"/>
    <w:rsid w:val="005B66F8"/>
    <w:rsid w:val="005B6EB0"/>
    <w:rsid w:val="005C2A40"/>
    <w:rsid w:val="005C543E"/>
    <w:rsid w:val="005C61D5"/>
    <w:rsid w:val="005C7B72"/>
    <w:rsid w:val="005D0301"/>
    <w:rsid w:val="005D464A"/>
    <w:rsid w:val="005D72D9"/>
    <w:rsid w:val="005E4875"/>
    <w:rsid w:val="005E4C36"/>
    <w:rsid w:val="005E774E"/>
    <w:rsid w:val="005E7DFF"/>
    <w:rsid w:val="005F60C3"/>
    <w:rsid w:val="005F793C"/>
    <w:rsid w:val="00601EDA"/>
    <w:rsid w:val="006029A9"/>
    <w:rsid w:val="00606BA3"/>
    <w:rsid w:val="006125E4"/>
    <w:rsid w:val="00615D92"/>
    <w:rsid w:val="00616F2A"/>
    <w:rsid w:val="00621F07"/>
    <w:rsid w:val="00622ACC"/>
    <w:rsid w:val="00631DA9"/>
    <w:rsid w:val="0063634C"/>
    <w:rsid w:val="0064218F"/>
    <w:rsid w:val="00656413"/>
    <w:rsid w:val="006639CC"/>
    <w:rsid w:val="0067585B"/>
    <w:rsid w:val="00675C8E"/>
    <w:rsid w:val="00675DAC"/>
    <w:rsid w:val="006830FF"/>
    <w:rsid w:val="006833FA"/>
    <w:rsid w:val="00684BC8"/>
    <w:rsid w:val="0069499E"/>
    <w:rsid w:val="006A38AF"/>
    <w:rsid w:val="006A7B95"/>
    <w:rsid w:val="006B4ACC"/>
    <w:rsid w:val="006B546A"/>
    <w:rsid w:val="006B707F"/>
    <w:rsid w:val="006C0DE4"/>
    <w:rsid w:val="006D18EF"/>
    <w:rsid w:val="006D1928"/>
    <w:rsid w:val="006D387F"/>
    <w:rsid w:val="006D4D97"/>
    <w:rsid w:val="006D58EC"/>
    <w:rsid w:val="006D6F6C"/>
    <w:rsid w:val="006D72E1"/>
    <w:rsid w:val="006E2B88"/>
    <w:rsid w:val="006E58BE"/>
    <w:rsid w:val="006E5C18"/>
    <w:rsid w:val="006E731E"/>
    <w:rsid w:val="006F3883"/>
    <w:rsid w:val="006F4543"/>
    <w:rsid w:val="006F55EC"/>
    <w:rsid w:val="006F6950"/>
    <w:rsid w:val="00701AF0"/>
    <w:rsid w:val="0070230A"/>
    <w:rsid w:val="00706BFC"/>
    <w:rsid w:val="007100AE"/>
    <w:rsid w:val="0071041F"/>
    <w:rsid w:val="007108D6"/>
    <w:rsid w:val="00710AC8"/>
    <w:rsid w:val="00712390"/>
    <w:rsid w:val="0072120B"/>
    <w:rsid w:val="007368FF"/>
    <w:rsid w:val="00754475"/>
    <w:rsid w:val="007550FB"/>
    <w:rsid w:val="007571F9"/>
    <w:rsid w:val="00761CDB"/>
    <w:rsid w:val="00765437"/>
    <w:rsid w:val="00770A8E"/>
    <w:rsid w:val="00770CDB"/>
    <w:rsid w:val="00771C7D"/>
    <w:rsid w:val="00774E03"/>
    <w:rsid w:val="00775B9E"/>
    <w:rsid w:val="00780119"/>
    <w:rsid w:val="007826AE"/>
    <w:rsid w:val="00783435"/>
    <w:rsid w:val="007849EA"/>
    <w:rsid w:val="00791370"/>
    <w:rsid w:val="00791A48"/>
    <w:rsid w:val="007930B7"/>
    <w:rsid w:val="007A081B"/>
    <w:rsid w:val="007A0E23"/>
    <w:rsid w:val="007A1B66"/>
    <w:rsid w:val="007A6AD2"/>
    <w:rsid w:val="007B2E4E"/>
    <w:rsid w:val="007B441C"/>
    <w:rsid w:val="007B79BA"/>
    <w:rsid w:val="007C2450"/>
    <w:rsid w:val="007C40BF"/>
    <w:rsid w:val="007D48D8"/>
    <w:rsid w:val="007E4A1A"/>
    <w:rsid w:val="007E614E"/>
    <w:rsid w:val="007F0972"/>
    <w:rsid w:val="007F27B5"/>
    <w:rsid w:val="007F3EB3"/>
    <w:rsid w:val="007F5AB8"/>
    <w:rsid w:val="007F6001"/>
    <w:rsid w:val="00800074"/>
    <w:rsid w:val="0080779E"/>
    <w:rsid w:val="00816F0D"/>
    <w:rsid w:val="00817586"/>
    <w:rsid w:val="00824EFD"/>
    <w:rsid w:val="00832555"/>
    <w:rsid w:val="00844AE7"/>
    <w:rsid w:val="00851084"/>
    <w:rsid w:val="00852757"/>
    <w:rsid w:val="00852C6C"/>
    <w:rsid w:val="008535D4"/>
    <w:rsid w:val="00861EE4"/>
    <w:rsid w:val="00867AF3"/>
    <w:rsid w:val="0087098C"/>
    <w:rsid w:val="00870F1C"/>
    <w:rsid w:val="00874E28"/>
    <w:rsid w:val="0087759C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D4EB0"/>
    <w:rsid w:val="008E419A"/>
    <w:rsid w:val="008E61F3"/>
    <w:rsid w:val="008E6903"/>
    <w:rsid w:val="008E78F1"/>
    <w:rsid w:val="008F2CE4"/>
    <w:rsid w:val="008F3F37"/>
    <w:rsid w:val="00906413"/>
    <w:rsid w:val="00906D05"/>
    <w:rsid w:val="00911488"/>
    <w:rsid w:val="00912922"/>
    <w:rsid w:val="00914A05"/>
    <w:rsid w:val="009164AF"/>
    <w:rsid w:val="00920ACD"/>
    <w:rsid w:val="00924B69"/>
    <w:rsid w:val="009620DB"/>
    <w:rsid w:val="00974218"/>
    <w:rsid w:val="00974A0B"/>
    <w:rsid w:val="00980757"/>
    <w:rsid w:val="009841C1"/>
    <w:rsid w:val="009876DF"/>
    <w:rsid w:val="00987B3E"/>
    <w:rsid w:val="00993EAE"/>
    <w:rsid w:val="009A7989"/>
    <w:rsid w:val="009B200A"/>
    <w:rsid w:val="009B3226"/>
    <w:rsid w:val="009B7174"/>
    <w:rsid w:val="009C54AF"/>
    <w:rsid w:val="009C5871"/>
    <w:rsid w:val="009D0424"/>
    <w:rsid w:val="009D2E91"/>
    <w:rsid w:val="009D66A8"/>
    <w:rsid w:val="009E1827"/>
    <w:rsid w:val="009E3C34"/>
    <w:rsid w:val="009E4DFF"/>
    <w:rsid w:val="009F0B28"/>
    <w:rsid w:val="009F1275"/>
    <w:rsid w:val="009F46C4"/>
    <w:rsid w:val="00A00680"/>
    <w:rsid w:val="00A02EA6"/>
    <w:rsid w:val="00A04C2A"/>
    <w:rsid w:val="00A16199"/>
    <w:rsid w:val="00A17ACB"/>
    <w:rsid w:val="00A312D2"/>
    <w:rsid w:val="00A40EE2"/>
    <w:rsid w:val="00A41E3C"/>
    <w:rsid w:val="00A451E6"/>
    <w:rsid w:val="00A47B7B"/>
    <w:rsid w:val="00A47DE4"/>
    <w:rsid w:val="00A617D7"/>
    <w:rsid w:val="00A61B9D"/>
    <w:rsid w:val="00A63F20"/>
    <w:rsid w:val="00A63FD0"/>
    <w:rsid w:val="00A65546"/>
    <w:rsid w:val="00A71B5D"/>
    <w:rsid w:val="00A74F20"/>
    <w:rsid w:val="00A823C9"/>
    <w:rsid w:val="00A90397"/>
    <w:rsid w:val="00A93F22"/>
    <w:rsid w:val="00A94F5E"/>
    <w:rsid w:val="00A95DBE"/>
    <w:rsid w:val="00AA762D"/>
    <w:rsid w:val="00AA7CF9"/>
    <w:rsid w:val="00AB2E34"/>
    <w:rsid w:val="00AB3D4A"/>
    <w:rsid w:val="00AB75A8"/>
    <w:rsid w:val="00AC0AE9"/>
    <w:rsid w:val="00AC1F05"/>
    <w:rsid w:val="00AC2892"/>
    <w:rsid w:val="00AC34CE"/>
    <w:rsid w:val="00AC6320"/>
    <w:rsid w:val="00AC6C0A"/>
    <w:rsid w:val="00AC7D37"/>
    <w:rsid w:val="00AD6DF5"/>
    <w:rsid w:val="00AE25D8"/>
    <w:rsid w:val="00AE4C1D"/>
    <w:rsid w:val="00AE5BC6"/>
    <w:rsid w:val="00AE61BF"/>
    <w:rsid w:val="00AF6390"/>
    <w:rsid w:val="00B00553"/>
    <w:rsid w:val="00B05935"/>
    <w:rsid w:val="00B0743D"/>
    <w:rsid w:val="00B12D08"/>
    <w:rsid w:val="00B174AD"/>
    <w:rsid w:val="00B23004"/>
    <w:rsid w:val="00B25A05"/>
    <w:rsid w:val="00B2631F"/>
    <w:rsid w:val="00B30484"/>
    <w:rsid w:val="00B3339C"/>
    <w:rsid w:val="00B375AF"/>
    <w:rsid w:val="00B37F1C"/>
    <w:rsid w:val="00B455AE"/>
    <w:rsid w:val="00B46414"/>
    <w:rsid w:val="00B508FA"/>
    <w:rsid w:val="00B617E6"/>
    <w:rsid w:val="00B66836"/>
    <w:rsid w:val="00B7134C"/>
    <w:rsid w:val="00B71469"/>
    <w:rsid w:val="00B71E69"/>
    <w:rsid w:val="00B74961"/>
    <w:rsid w:val="00B7678F"/>
    <w:rsid w:val="00B8133C"/>
    <w:rsid w:val="00B835A3"/>
    <w:rsid w:val="00B9778E"/>
    <w:rsid w:val="00BA23B5"/>
    <w:rsid w:val="00BA6026"/>
    <w:rsid w:val="00BA7B3E"/>
    <w:rsid w:val="00BB4500"/>
    <w:rsid w:val="00BB4E95"/>
    <w:rsid w:val="00BB5D09"/>
    <w:rsid w:val="00BB7E69"/>
    <w:rsid w:val="00BC1E56"/>
    <w:rsid w:val="00BD0A5A"/>
    <w:rsid w:val="00BD1CB7"/>
    <w:rsid w:val="00BD6835"/>
    <w:rsid w:val="00BF208A"/>
    <w:rsid w:val="00BF32AE"/>
    <w:rsid w:val="00C0020C"/>
    <w:rsid w:val="00C03234"/>
    <w:rsid w:val="00C041F7"/>
    <w:rsid w:val="00C07529"/>
    <w:rsid w:val="00C10370"/>
    <w:rsid w:val="00C13CED"/>
    <w:rsid w:val="00C1567B"/>
    <w:rsid w:val="00C24D26"/>
    <w:rsid w:val="00C452C8"/>
    <w:rsid w:val="00C50614"/>
    <w:rsid w:val="00C50942"/>
    <w:rsid w:val="00C54CB3"/>
    <w:rsid w:val="00C60873"/>
    <w:rsid w:val="00C615BD"/>
    <w:rsid w:val="00C6184C"/>
    <w:rsid w:val="00C6792F"/>
    <w:rsid w:val="00C73F77"/>
    <w:rsid w:val="00C80EF2"/>
    <w:rsid w:val="00C81BA0"/>
    <w:rsid w:val="00C83007"/>
    <w:rsid w:val="00C85088"/>
    <w:rsid w:val="00C861AF"/>
    <w:rsid w:val="00C8749E"/>
    <w:rsid w:val="00C953EB"/>
    <w:rsid w:val="00CA442D"/>
    <w:rsid w:val="00CB27A1"/>
    <w:rsid w:val="00CB5E07"/>
    <w:rsid w:val="00CB63C6"/>
    <w:rsid w:val="00CC40C0"/>
    <w:rsid w:val="00CC7874"/>
    <w:rsid w:val="00CD191C"/>
    <w:rsid w:val="00CD3AD5"/>
    <w:rsid w:val="00CD6DAB"/>
    <w:rsid w:val="00CD7D23"/>
    <w:rsid w:val="00CE120D"/>
    <w:rsid w:val="00CE23B3"/>
    <w:rsid w:val="00CE3098"/>
    <w:rsid w:val="00CE42BE"/>
    <w:rsid w:val="00CE58F9"/>
    <w:rsid w:val="00CF0802"/>
    <w:rsid w:val="00CF3B42"/>
    <w:rsid w:val="00D02054"/>
    <w:rsid w:val="00D07421"/>
    <w:rsid w:val="00D07FD5"/>
    <w:rsid w:val="00D12346"/>
    <w:rsid w:val="00D132D9"/>
    <w:rsid w:val="00D16B21"/>
    <w:rsid w:val="00D17290"/>
    <w:rsid w:val="00D17B5A"/>
    <w:rsid w:val="00D20152"/>
    <w:rsid w:val="00D205A2"/>
    <w:rsid w:val="00D247C5"/>
    <w:rsid w:val="00D27750"/>
    <w:rsid w:val="00D3338D"/>
    <w:rsid w:val="00D40525"/>
    <w:rsid w:val="00D42161"/>
    <w:rsid w:val="00D4323B"/>
    <w:rsid w:val="00D45E6E"/>
    <w:rsid w:val="00D46168"/>
    <w:rsid w:val="00D522E5"/>
    <w:rsid w:val="00D574B6"/>
    <w:rsid w:val="00D61A06"/>
    <w:rsid w:val="00D632D4"/>
    <w:rsid w:val="00D6566F"/>
    <w:rsid w:val="00D65B8A"/>
    <w:rsid w:val="00D71BB6"/>
    <w:rsid w:val="00D7743C"/>
    <w:rsid w:val="00D77D63"/>
    <w:rsid w:val="00D87B01"/>
    <w:rsid w:val="00D902E6"/>
    <w:rsid w:val="00D92124"/>
    <w:rsid w:val="00D9349F"/>
    <w:rsid w:val="00D9525A"/>
    <w:rsid w:val="00D9649F"/>
    <w:rsid w:val="00DA5669"/>
    <w:rsid w:val="00DB17DA"/>
    <w:rsid w:val="00DB585E"/>
    <w:rsid w:val="00DB5DC9"/>
    <w:rsid w:val="00DC3B3E"/>
    <w:rsid w:val="00DC5920"/>
    <w:rsid w:val="00DD0AA6"/>
    <w:rsid w:val="00DD13C6"/>
    <w:rsid w:val="00DD4613"/>
    <w:rsid w:val="00DD7238"/>
    <w:rsid w:val="00DE7917"/>
    <w:rsid w:val="00DF223D"/>
    <w:rsid w:val="00DF383B"/>
    <w:rsid w:val="00DF5FAD"/>
    <w:rsid w:val="00DF780C"/>
    <w:rsid w:val="00E0693B"/>
    <w:rsid w:val="00E1573C"/>
    <w:rsid w:val="00E22940"/>
    <w:rsid w:val="00E23760"/>
    <w:rsid w:val="00E2648B"/>
    <w:rsid w:val="00E3759D"/>
    <w:rsid w:val="00E376A1"/>
    <w:rsid w:val="00E42698"/>
    <w:rsid w:val="00E42A01"/>
    <w:rsid w:val="00E60385"/>
    <w:rsid w:val="00E60B52"/>
    <w:rsid w:val="00E624CC"/>
    <w:rsid w:val="00E63756"/>
    <w:rsid w:val="00E66FDD"/>
    <w:rsid w:val="00E678A2"/>
    <w:rsid w:val="00E71610"/>
    <w:rsid w:val="00E81B67"/>
    <w:rsid w:val="00E823DF"/>
    <w:rsid w:val="00E86C71"/>
    <w:rsid w:val="00E94D0C"/>
    <w:rsid w:val="00EA35B4"/>
    <w:rsid w:val="00EA40EF"/>
    <w:rsid w:val="00EB1989"/>
    <w:rsid w:val="00EB44FB"/>
    <w:rsid w:val="00EB5615"/>
    <w:rsid w:val="00EB5AEA"/>
    <w:rsid w:val="00EC2C4B"/>
    <w:rsid w:val="00EC5DF6"/>
    <w:rsid w:val="00ED79CC"/>
    <w:rsid w:val="00EE0DB5"/>
    <w:rsid w:val="00EE1E75"/>
    <w:rsid w:val="00EE2111"/>
    <w:rsid w:val="00EE2E1F"/>
    <w:rsid w:val="00EE55BA"/>
    <w:rsid w:val="00EF7C2D"/>
    <w:rsid w:val="00EF7D71"/>
    <w:rsid w:val="00EF7F15"/>
    <w:rsid w:val="00F008EF"/>
    <w:rsid w:val="00F00CB1"/>
    <w:rsid w:val="00F10A3F"/>
    <w:rsid w:val="00F2236B"/>
    <w:rsid w:val="00F272EC"/>
    <w:rsid w:val="00F43691"/>
    <w:rsid w:val="00F43E35"/>
    <w:rsid w:val="00F45406"/>
    <w:rsid w:val="00F56BA4"/>
    <w:rsid w:val="00F56D59"/>
    <w:rsid w:val="00F6029F"/>
    <w:rsid w:val="00F6328D"/>
    <w:rsid w:val="00F6329A"/>
    <w:rsid w:val="00F704CF"/>
    <w:rsid w:val="00F713EF"/>
    <w:rsid w:val="00F716FF"/>
    <w:rsid w:val="00F7726A"/>
    <w:rsid w:val="00F83E8C"/>
    <w:rsid w:val="00F93B4F"/>
    <w:rsid w:val="00F94737"/>
    <w:rsid w:val="00F95265"/>
    <w:rsid w:val="00FA5AB9"/>
    <w:rsid w:val="00FA788B"/>
    <w:rsid w:val="00FB2EE3"/>
    <w:rsid w:val="00FB3344"/>
    <w:rsid w:val="00FB5D3B"/>
    <w:rsid w:val="00FB6F04"/>
    <w:rsid w:val="00FB748C"/>
    <w:rsid w:val="00FC1513"/>
    <w:rsid w:val="00FC1742"/>
    <w:rsid w:val="00FC1DCB"/>
    <w:rsid w:val="00FC26FE"/>
    <w:rsid w:val="00FD3F6F"/>
    <w:rsid w:val="00FD4AE2"/>
    <w:rsid w:val="00FD653A"/>
    <w:rsid w:val="00FF4A65"/>
    <w:rsid w:val="00FF4F03"/>
    <w:rsid w:val="00FF5E4D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0" o:allowincell="f" fillcolor="silver">
      <v:fill color="silver"/>
      <v:stroke weight="1pt"/>
    </o:shapedefaults>
    <o:shapelayout v:ext="edit">
      <o:idmap v:ext="edit" data="1"/>
      <o:rules v:ext="edit">
        <o:r id="V:Rule1" type="connector" idref="#AutoShape 128"/>
        <o:r id="V:Rule2" type="connector" idref="#AutoShape 175"/>
        <o:r id="V:Rule3" type="connector" idref="#AutoShape 131"/>
        <o:r id="V:Rule4" type="connector" idref="#_x0000_s1134"/>
        <o:r id="V:Rule5" type="connector" idref="#AutoShape 125"/>
        <o:r id="V:Rule6" type="connector" idref="#_x0000_s1135"/>
        <o:r id="V:Rule7" type="connector" idref="#_x0000_s1139"/>
        <o:r id="V:Rule8" type="connector" idref="#AutoShape 173"/>
        <o:r id="V:Rule9" type="connector" idref="#AutoShape 139"/>
        <o:r id="V:Rule10" type="connector" idref="#AutoShape 129"/>
        <o:r id="V:Rule11" type="connector" idref="#AutoShape 137"/>
        <o:r id="V:Rule12" type="connector" idref="#AutoShape 126"/>
        <o:r id="V:Rule13" type="connector" idref="#AutoShape 136"/>
      </o:rules>
    </o:shapelayout>
  </w:shapeDefaults>
  <w:decimalSymbol w:val="."/>
  <w:listSeparator w:val=","/>
  <w14:docId w14:val="3A8CC595"/>
  <w15:docId w15:val="{92DCE05D-D7B0-4040-B1D6-2E5F3A67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131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Ronald Kevin Del Rosario</cp:lastModifiedBy>
  <cp:revision>46</cp:revision>
  <cp:lastPrinted>2017-04-17T09:01:00Z</cp:lastPrinted>
  <dcterms:created xsi:type="dcterms:W3CDTF">2016-08-24T02:52:00Z</dcterms:created>
  <dcterms:modified xsi:type="dcterms:W3CDTF">2024-02-26T03:47:00Z</dcterms:modified>
</cp:coreProperties>
</file>