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7769" w14:textId="5BBA9339" w:rsidR="006C6248" w:rsidRDefault="00000000">
      <w:pPr>
        <w:rPr>
          <w:rFonts w:ascii="Arial" w:hAnsi="Arial" w:cs="Arial"/>
          <w:b/>
          <w:i/>
          <w:sz w:val="28"/>
          <w:szCs w:val="22"/>
        </w:rPr>
      </w:pPr>
      <w:r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528A0F" wp14:editId="186EA5FF">
                <wp:simplePos x="0" y="0"/>
                <wp:positionH relativeFrom="column">
                  <wp:posOffset>6348095</wp:posOffset>
                </wp:positionH>
                <wp:positionV relativeFrom="paragraph">
                  <wp:posOffset>-635</wp:posOffset>
                </wp:positionV>
                <wp:extent cx="919480" cy="228600"/>
                <wp:effectExtent l="0" t="0" r="0" b="0"/>
                <wp:wrapNone/>
                <wp:docPr id="5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ACB25" w14:textId="77777777" w:rsidR="006C6248" w:rsidRDefault="006C62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28A0F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499.85pt;margin-top:-.05pt;width:72.4pt;height:1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" stroked="f">
                <v:textbox>
                  <w:txbxContent>
                    <w:p w14:paraId="20BACB25" w14:textId="77777777" w:rsidR="006C6248" w:rsidRDefault="006C6248"/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>
        <w:rPr>
          <w:b/>
          <w:sz w:val="36"/>
          <w:szCs w:val="22"/>
        </w:rPr>
        <w:t xml:space="preserve">                     </w:t>
      </w:r>
      <w:r>
        <w:rPr>
          <w:rFonts w:ascii="Arial" w:hAnsi="Arial" w:cs="Arial"/>
          <w:b/>
          <w:i/>
          <w:sz w:val="28"/>
          <w:szCs w:val="22"/>
        </w:rPr>
        <w:t xml:space="preserve"> </w:t>
      </w:r>
    </w:p>
    <w:p w14:paraId="2307ADC5" w14:textId="629C1FFE" w:rsidR="006C6248" w:rsidRDefault="00F2375A">
      <w:pPr>
        <w:rPr>
          <w:b/>
          <w:sz w:val="18"/>
        </w:rPr>
      </w:pPr>
      <w:r>
        <w:rPr>
          <w:b/>
          <w:noProof/>
          <w:sz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8526C6" wp14:editId="40253795">
                <wp:simplePos x="0" y="0"/>
                <wp:positionH relativeFrom="column">
                  <wp:posOffset>-139165</wp:posOffset>
                </wp:positionH>
                <wp:positionV relativeFrom="page">
                  <wp:posOffset>440089</wp:posOffset>
                </wp:positionV>
                <wp:extent cx="1546860" cy="190500"/>
                <wp:effectExtent l="0" t="0" r="0" b="0"/>
                <wp:wrapNone/>
                <wp:docPr id="189735497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58E25" w14:textId="19B69122" w:rsidR="00E37F18" w:rsidRDefault="00E37F18" w:rsidP="003E3847">
                            <w:pPr>
                              <w:jc w:val="both"/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PH"/>
                              </w:rPr>
                              <w:t>{{SCOL_DISTRICT}}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26C6" id="Text Box 123" o:spid="_x0000_s1027" type="#_x0000_t202" style="position:absolute;margin-left:-10.95pt;margin-top:34.65pt;width:121.8pt;height: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" stroked="f">
                <v:textbox inset=",0,,0">
                  <w:txbxContent>
                    <w:p w14:paraId="66E58E25" w14:textId="19B69122" w:rsidR="00E37F18" w:rsidRDefault="00E37F18" w:rsidP="003E3847">
                      <w:pPr>
                        <w:jc w:val="both"/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</w:pPr>
                      <w:r>
                        <w:rPr>
                          <w:b/>
                          <w:sz w:val="18"/>
                          <w:lang w:val="en-PH"/>
                        </w:rPr>
                        <w:t>{{SCOL_DISTRICT}}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F18"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58004" wp14:editId="390D0414">
                <wp:simplePos x="0" y="0"/>
                <wp:positionH relativeFrom="column">
                  <wp:posOffset>4617720</wp:posOffset>
                </wp:positionH>
                <wp:positionV relativeFrom="paragraph">
                  <wp:posOffset>36830</wp:posOffset>
                </wp:positionV>
                <wp:extent cx="2432050" cy="228600"/>
                <wp:effectExtent l="0" t="0" r="25400" b="19050"/>
                <wp:wrapNone/>
                <wp:docPr id="8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38BC3E" w14:textId="77777777" w:rsidR="006C6248" w:rsidRDefault="00000000">
                            <w:pPr>
                              <w:jc w:val="center"/>
                              <w:rPr>
                                <w:b/>
                                <w:i/>
                                <w:lang w:val="fil-PH"/>
                              </w:rPr>
                            </w:pPr>
                            <w:r>
                              <w:rPr>
                                <w:b/>
                                <w:i/>
                                <w:lang w:val="fil-PH"/>
                              </w:rPr>
                              <w:t>For Accredited/Deregulated Agencies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8004" id="Text Box 115" o:spid="_x0000_s1028" type="#_x0000_t202" style="position:absolute;margin-left:363.6pt;margin-top:2.9pt;width:191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">
                <v:textbox>
                  <w:txbxContent>
                    <w:p w14:paraId="3A38BC3E" w14:textId="77777777" w:rsidR="006C6248" w:rsidRDefault="00000000">
                      <w:pPr>
                        <w:jc w:val="center"/>
                        <w:rPr>
                          <w:b/>
                          <w:i/>
                          <w:lang w:val="fil-PH"/>
                        </w:rPr>
                      </w:pPr>
                      <w:r>
                        <w:rPr>
                          <w:b/>
                          <w:i/>
                          <w:lang w:val="fil-PH"/>
                        </w:rPr>
                        <w:t>For Accredited/Deregulated Agencies</w:t>
                      </w:r>
                    </w:p>
                  </w:txbxContent>
                </v:textbox>
              </v:shape>
            </w:pict>
          </mc:Fallback>
        </mc:AlternateContent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  <w:r w:rsidR="00E37F18">
        <w:rPr>
          <w:b/>
          <w:sz w:val="18"/>
        </w:rPr>
        <w:tab/>
      </w:r>
    </w:p>
    <w:p w14:paraId="78A22200" w14:textId="742AC272" w:rsidR="006C6248" w:rsidRDefault="00D040A9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7EFF519F" w14:textId="63F7781C" w:rsidR="006C6248" w:rsidRDefault="00000000">
      <w:pPr>
        <w:rPr>
          <w:b/>
        </w:rPr>
      </w:pPr>
      <w:r>
        <w:rPr>
          <w:b/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36238F3" wp14:editId="34B48D2E">
                <wp:simplePos x="0" y="0"/>
                <wp:positionH relativeFrom="column">
                  <wp:posOffset>-291465</wp:posOffset>
                </wp:positionH>
                <wp:positionV relativeFrom="paragraph">
                  <wp:posOffset>111760</wp:posOffset>
                </wp:positionV>
                <wp:extent cx="7339330" cy="10881360"/>
                <wp:effectExtent l="0" t="0" r="13970" b="15240"/>
                <wp:wrapNone/>
                <wp:docPr id="7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9330" cy="1088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901D8B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38F3" id="Rectangle 62" o:spid="_x0000_s1029" style="position:absolute;margin-left:-22.95pt;margin-top:8.8pt;width:577.9pt;height:856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" o:allowincell="f" fillcolor="#a5a5a5 [2092]" strokeweight="1pt">
                <v:textbox>
                  <w:txbxContent>
                    <w:p w14:paraId="1A901D8B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EB2D7C" w14:textId="637470AA" w:rsidR="006C6248" w:rsidRDefault="006C6248">
      <w:pPr>
        <w:tabs>
          <w:tab w:val="left" w:pos="8280"/>
        </w:tabs>
        <w:rPr>
          <w:b/>
        </w:rPr>
      </w:pPr>
    </w:p>
    <w:p w14:paraId="103CB71B" w14:textId="344B8528" w:rsidR="006C6248" w:rsidRDefault="00000000">
      <w:pPr>
        <w:ind w:right="-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17C17B" wp14:editId="448F0094">
                <wp:simplePos x="0" y="0"/>
                <wp:positionH relativeFrom="column">
                  <wp:posOffset>-44450</wp:posOffset>
                </wp:positionH>
                <wp:positionV relativeFrom="paragraph">
                  <wp:posOffset>69850</wp:posOffset>
                </wp:positionV>
                <wp:extent cx="6839585" cy="10358755"/>
                <wp:effectExtent l="0" t="0" r="18415" b="23495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1035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8954A4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C17B" id="Rectangle 42" o:spid="_x0000_s1030" style="position:absolute;margin-left:-3.5pt;margin-top:5.5pt;width:538.55pt;height:815.6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" strokeweight="1pt">
                <v:textbox>
                  <w:txbxContent>
                    <w:p w14:paraId="568954A4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</w:rPr>
        <w:t xml:space="preserve"> </w:t>
      </w:r>
    </w:p>
    <w:p w14:paraId="04493E1C" w14:textId="4DE50C66" w:rsidR="006C6248" w:rsidRDefault="00000000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>
        <w:rPr>
          <w:rFonts w:ascii="Arial" w:hAnsi="Arial" w:cs="Arial"/>
          <w:b/>
          <w:i/>
          <w:color w:val="000000"/>
          <w:sz w:val="22"/>
          <w:szCs w:val="22"/>
        </w:rPr>
        <w:t>B</w:t>
      </w:r>
    </w:p>
    <w:p w14:paraId="08E06D99" w14:textId="149BCC50" w:rsidR="006C6248" w:rsidRDefault="00000000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i/>
          <w:color w:val="000000"/>
        </w:rPr>
        <w:t xml:space="preserve"> </w:t>
      </w:r>
    </w:p>
    <w:p w14:paraId="24D94D9E" w14:textId="59A3C338" w:rsidR="006C6248" w:rsidRDefault="00000000">
      <w:pPr>
        <w:tabs>
          <w:tab w:val="left" w:pos="2410"/>
        </w:tabs>
        <w:ind w:left="90"/>
        <w:rPr>
          <w:i/>
          <w:color w:val="000000"/>
        </w:rPr>
      </w:pPr>
      <w:r>
        <w:rPr>
          <w:b/>
          <w:noProof/>
          <w:color w:val="000000"/>
          <w:lang w:val="fil-PH" w:eastAsia="fil-PH"/>
        </w:rPr>
        <w:drawing>
          <wp:anchor distT="0" distB="0" distL="114300" distR="114300" simplePos="0" relativeHeight="251663360" behindDoc="0" locked="0" layoutInCell="1" allowOverlap="1" wp14:anchorId="7278D08E" wp14:editId="1FE5BD0B">
            <wp:simplePos x="0" y="0"/>
            <wp:positionH relativeFrom="column">
              <wp:posOffset>2540</wp:posOffset>
            </wp:positionH>
            <wp:positionV relativeFrom="paragraph">
              <wp:posOffset>86360</wp:posOffset>
            </wp:positionV>
            <wp:extent cx="1028700" cy="72009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i/>
          <w:color w:val="000000"/>
        </w:rPr>
        <w:t xml:space="preserve"> (Stamp of Date of Receipt)</w:t>
      </w:r>
      <w:r>
        <w:rPr>
          <w:b/>
          <w:color w:val="000000"/>
          <w:sz w:val="24"/>
        </w:rPr>
        <w:t xml:space="preserve">           </w:t>
      </w:r>
    </w:p>
    <w:p w14:paraId="3F83615E" w14:textId="1A6EF473" w:rsidR="006C6248" w:rsidRDefault="006C6248">
      <w:pPr>
        <w:pStyle w:val="Heading3"/>
        <w:ind w:left="90"/>
        <w:rPr>
          <w:b/>
          <w:color w:val="000000"/>
        </w:rPr>
      </w:pPr>
    </w:p>
    <w:p w14:paraId="2E3B2B1E" w14:textId="6364E49C" w:rsidR="006C6248" w:rsidRDefault="00000000">
      <w:pPr>
        <w:pStyle w:val="Heading3"/>
        <w:ind w:left="90"/>
        <w:rPr>
          <w:b/>
          <w:color w:val="000000"/>
        </w:rPr>
      </w:pPr>
      <w:r>
        <w:rPr>
          <w:b/>
          <w:color w:val="000000"/>
        </w:rPr>
        <w:t>Republic of the Philippines</w:t>
      </w:r>
    </w:p>
    <w:p w14:paraId="2EF1DAD1" w14:textId="305AE097" w:rsidR="006C624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Department of Education – Division of Cavite Province</w:t>
      </w:r>
    </w:p>
    <w:p w14:paraId="0F645141" w14:textId="7DEA8A83" w:rsidR="006C624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Provincial Capitol Compound, Brgy. Luciano, Trece Martires City, Cavite</w:t>
      </w:r>
    </w:p>
    <w:p w14:paraId="168DEF7A" w14:textId="0016DBA9" w:rsidR="006C6248" w:rsidRDefault="006C6248">
      <w:pPr>
        <w:jc w:val="both"/>
        <w:rPr>
          <w:b/>
          <w:color w:val="000000"/>
        </w:rPr>
      </w:pPr>
    </w:p>
    <w:p w14:paraId="5E28CC06" w14:textId="1B167CB3" w:rsidR="006C6248" w:rsidRDefault="006C6248">
      <w:pPr>
        <w:ind w:left="90"/>
        <w:jc w:val="both"/>
        <w:rPr>
          <w:b/>
          <w:color w:val="000000"/>
        </w:rPr>
      </w:pPr>
    </w:p>
    <w:p w14:paraId="5E27DE91" w14:textId="6E887D39" w:rsidR="006C6248" w:rsidRDefault="006C6248">
      <w:pPr>
        <w:ind w:left="90"/>
        <w:jc w:val="both"/>
        <w:rPr>
          <w:b/>
          <w:color w:val="000000"/>
        </w:rPr>
      </w:pPr>
    </w:p>
    <w:p w14:paraId="3A923918" w14:textId="4CB807C4" w:rsidR="006C6248" w:rsidRDefault="001C42BB">
      <w:pPr>
        <w:ind w:left="90"/>
        <w:jc w:val="both"/>
        <w:rPr>
          <w:b/>
          <w:color w:val="000000"/>
        </w:rPr>
      </w:pPr>
      <w:r>
        <w:rPr>
          <w:b/>
          <w:noProof/>
          <w:sz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C9E3EC" wp14:editId="1038EF09">
                <wp:simplePos x="0" y="0"/>
                <wp:positionH relativeFrom="column">
                  <wp:posOffset>1244834</wp:posOffset>
                </wp:positionH>
                <wp:positionV relativeFrom="page">
                  <wp:posOffset>2823845</wp:posOffset>
                </wp:positionV>
                <wp:extent cx="1546860" cy="190500"/>
                <wp:effectExtent l="0" t="0" r="0" b="0"/>
                <wp:wrapNone/>
                <wp:docPr id="112854607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2354B" w14:textId="57929D3C" w:rsidR="00691712" w:rsidRDefault="00691712" w:rsidP="0069171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  <w:lang w:val="en-PH"/>
                              </w:rP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E3EC" id="_x0000_s1031" type="#_x0000_t202" style="position:absolute;left:0;text-align:left;margin-left:98pt;margin-top:222.35pt;width:121.8pt;height: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" stroked="f">
                <v:textbox inset=",0,,0">
                  <w:txbxContent>
                    <w:p w14:paraId="2002354B" w14:textId="57929D3C" w:rsidR="00691712" w:rsidRDefault="00691712" w:rsidP="00691712">
                      <w:pPr>
                        <w:jc w:val="center"/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4"/>
                          <w:lang w:val="en-PH"/>
                        </w:rPr>
                        <w:t>{{NAME}}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920060" wp14:editId="5B393300">
                <wp:simplePos x="0" y="0"/>
                <wp:positionH relativeFrom="column">
                  <wp:posOffset>5772785</wp:posOffset>
                </wp:positionH>
                <wp:positionV relativeFrom="page">
                  <wp:posOffset>2931160</wp:posOffset>
                </wp:positionV>
                <wp:extent cx="213360" cy="228600"/>
                <wp:effectExtent l="0" t="0" r="0" b="0"/>
                <wp:wrapNone/>
                <wp:docPr id="2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486B3" w14:textId="77777777" w:rsidR="006C6248" w:rsidRDefault="000000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0060" id="_x0000_s1032" type="#_x0000_t202" style="position:absolute;left:0;text-align:left;margin-left:454.55pt;margin-top:230.8pt;width:16.8pt;height:18pt;z-index:2516981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" stroked="f">
                <v:textbox inset=",0,,0">
                  <w:txbxContent>
                    <w:p w14:paraId="099486B3" w14:textId="77777777" w:rsidR="006C6248" w:rsidRDefault="000000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CDF3DF1" wp14:editId="3B580A49">
                <wp:simplePos x="0" y="0"/>
                <wp:positionH relativeFrom="column">
                  <wp:posOffset>1197610</wp:posOffset>
                </wp:positionH>
                <wp:positionV relativeFrom="page">
                  <wp:posOffset>2953385</wp:posOffset>
                </wp:positionV>
                <wp:extent cx="2701925" cy="206375"/>
                <wp:effectExtent l="0" t="0" r="22225" b="22225"/>
                <wp:wrapNone/>
                <wp:docPr id="7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B361E30" w14:textId="77777777" w:rsidR="006C6248" w:rsidRDefault="006C6248">
                            <w:pP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3DF1" id="Text Box 185" o:spid="_x0000_s1033" type="#_x0000_t202" style="position:absolute;left:0;text-align:left;margin-left:94.3pt;margin-top:232.55pt;width:212.75pt;height:16.25pt;z-index:-2516234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" strokecolor="white [3212]">
                <v:textbox inset="0,0,0,0">
                  <w:txbxContent>
                    <w:p w14:paraId="7B361E30" w14:textId="77777777" w:rsidR="006C6248" w:rsidRDefault="006C6248">
                      <w:pPr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000000"/>
        </w:rPr>
        <w:t xml:space="preserve"> </w:t>
      </w:r>
    </w:p>
    <w:p w14:paraId="16A50E16" w14:textId="509E2CF3" w:rsidR="006C6248" w:rsidRDefault="00000000">
      <w:pPr>
        <w:ind w:left="360"/>
        <w:jc w:val="both"/>
        <w:rPr>
          <w:b/>
          <w:color w:val="000000"/>
          <w:sz w:val="24"/>
          <w:lang w:val="en-PH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B8F7427" wp14:editId="2862AF57">
                <wp:simplePos x="0" y="0"/>
                <wp:positionH relativeFrom="column">
                  <wp:posOffset>1193165</wp:posOffset>
                </wp:positionH>
                <wp:positionV relativeFrom="paragraph">
                  <wp:posOffset>165100</wp:posOffset>
                </wp:positionV>
                <wp:extent cx="2023110" cy="1270"/>
                <wp:effectExtent l="0" t="0" r="0" b="0"/>
                <wp:wrapNone/>
                <wp:docPr id="73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311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60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5" o:spid="_x0000_s1026" type="#_x0000_t32" style="position:absolute;margin-left:93.95pt;margin-top:13pt;width:159.3pt;height: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" o:allowincell="f"/>
            </w:pict>
          </mc:Fallback>
        </mc:AlternateContent>
      </w:r>
      <w:r>
        <w:rPr>
          <w:b/>
          <w:color w:val="000000"/>
          <w:sz w:val="24"/>
        </w:rPr>
        <w:t xml:space="preserve">Mr./Mrs./ Ms.:  </w:t>
      </w:r>
    </w:p>
    <w:p w14:paraId="551A1697" w14:textId="44492F7A" w:rsidR="006C6248" w:rsidRDefault="00A13FBF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C482E" wp14:editId="3AC14B65">
                <wp:simplePos x="0" y="0"/>
                <wp:positionH relativeFrom="column">
                  <wp:posOffset>6010014</wp:posOffset>
                </wp:positionH>
                <wp:positionV relativeFrom="page">
                  <wp:posOffset>3180678</wp:posOffset>
                </wp:positionV>
                <wp:extent cx="470647" cy="200527"/>
                <wp:effectExtent l="0" t="0" r="5715" b="9525"/>
                <wp:wrapNone/>
                <wp:docPr id="2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47" cy="200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89E0D" w14:textId="1E146E45" w:rsidR="006C6248" w:rsidRPr="00A13FBF" w:rsidRDefault="008049F8" w:rsidP="002F44B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lang w:val="en-PH"/>
                              </w:rPr>
                            </w:pPr>
                            <w:r w:rsidRPr="00A13FBF">
                              <w:rPr>
                                <w:b/>
                                <w:bCs/>
                                <w:sz w:val="18"/>
                                <w:lang w:val="en-PH"/>
                              </w:rPr>
                              <w:t>{{SG}}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482E" id="_x0000_s1034" type="#_x0000_t202" style="position:absolute;left:0;text-align:left;margin-left:473.25pt;margin-top:250.45pt;width:37.05pt;height: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" stroked="f">
                <v:textbox inset=",0,,0">
                  <w:txbxContent>
                    <w:p w14:paraId="73489E0D" w14:textId="1E146E45" w:rsidR="006C6248" w:rsidRPr="00A13FBF" w:rsidRDefault="008049F8" w:rsidP="002F44B1">
                      <w:pPr>
                        <w:jc w:val="both"/>
                        <w:rPr>
                          <w:b/>
                          <w:bCs/>
                          <w:sz w:val="18"/>
                          <w:lang w:val="en-PH"/>
                        </w:rPr>
                      </w:pPr>
                      <w:r w:rsidRPr="00A13FBF">
                        <w:rPr>
                          <w:b/>
                          <w:bCs/>
                          <w:sz w:val="18"/>
                          <w:lang w:val="en-PH"/>
                        </w:rPr>
                        <w:t>{{SG}}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DD99531" wp14:editId="3A651067">
                <wp:simplePos x="0" y="0"/>
                <wp:positionH relativeFrom="column">
                  <wp:posOffset>2512060</wp:posOffset>
                </wp:positionH>
                <wp:positionV relativeFrom="page">
                  <wp:posOffset>3199999</wp:posOffset>
                </wp:positionV>
                <wp:extent cx="2734945" cy="158115"/>
                <wp:effectExtent l="0" t="0" r="8255" b="0"/>
                <wp:wrapNone/>
                <wp:docPr id="159974868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7EA79" w14:textId="77777777" w:rsidR="0073494F" w:rsidRPr="0022482B" w:rsidRDefault="0073494F" w:rsidP="0073494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2482B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{{POSPOSTITLE}}</w:t>
                            </w:r>
                          </w:p>
                          <w:p w14:paraId="67C2EF43" w14:textId="751F010B" w:rsidR="0073494F" w:rsidRPr="00CE5B85" w:rsidRDefault="0073494F" w:rsidP="0073494F">
                            <w:pPr>
                              <w:jc w:val="both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9531" id="_x0000_s1035" type="#_x0000_t202" style="position:absolute;left:0;text-align:left;margin-left:197.8pt;margin-top:251.95pt;width:215.35pt;height:1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" stroked="f">
                <v:textbox inset=",0,,0">
                  <w:txbxContent>
                    <w:p w14:paraId="4177EA79" w14:textId="77777777" w:rsidR="0073494F" w:rsidRPr="0022482B" w:rsidRDefault="0073494F" w:rsidP="0073494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22482B">
                        <w:rPr>
                          <w:b/>
                          <w:sz w:val="22"/>
                          <w:szCs w:val="22"/>
                          <w:lang w:val="en-PH"/>
                        </w:rPr>
                        <w:t>{{POSPOSTITLE}}</w:t>
                      </w:r>
                    </w:p>
                    <w:p w14:paraId="67C2EF43" w14:textId="751F010B" w:rsidR="0073494F" w:rsidRPr="00CE5B85" w:rsidRDefault="0073494F" w:rsidP="0073494F">
                      <w:pPr>
                        <w:jc w:val="both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F44B1">
        <w:rPr>
          <w:noProof/>
          <w:color w:val="000000"/>
          <w:sz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AF91BC" wp14:editId="2E632EA3">
                <wp:simplePos x="0" y="0"/>
                <wp:positionH relativeFrom="column">
                  <wp:posOffset>3810</wp:posOffset>
                </wp:positionH>
                <wp:positionV relativeFrom="paragraph">
                  <wp:posOffset>172720</wp:posOffset>
                </wp:positionV>
                <wp:extent cx="6772275" cy="1345565"/>
                <wp:effectExtent l="0" t="0" r="28575" b="26035"/>
                <wp:wrapNone/>
                <wp:docPr id="7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06366B61" w14:textId="77777777" w:rsidR="006C6248" w:rsidRDefault="00000000">
                            <w:pPr>
                              <w:ind w:left="72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You are hereby appointed as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(</w:t>
                            </w:r>
                            <w:r>
                              <w:rPr>
                                <w:rStyle w:val="Style1"/>
                              </w:rPr>
                              <w:t xml:space="preserve">SG/JG/PG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)</w:t>
                            </w:r>
                          </w:p>
                          <w:p w14:paraId="70C212CB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(Position Title)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</w:t>
                            </w:r>
                          </w:p>
                          <w:p w14:paraId="6057FC8A" w14:textId="77777777" w:rsidR="006C6248" w:rsidRDefault="006C6248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A8031A5" w14:textId="77777777" w:rsidR="006C6248" w:rsidRDefault="006C6248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2FD55EB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                </w:t>
                            </w:r>
                          </w:p>
                          <w:p w14:paraId="1BD5DD15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(Permanent, Temporary, etc.)                                                        (Office/Department/Unit)</w:t>
                            </w:r>
                          </w:p>
                          <w:p w14:paraId="768F37C2" w14:textId="77777777" w:rsidR="006C6248" w:rsidRDefault="006C6248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F5AF21A" w14:textId="77777777" w:rsidR="006C6248" w:rsidRDefault="00000000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with a compensation rate of                                                                                                                                                      </w:t>
                            </w:r>
                          </w:p>
                          <w:p w14:paraId="0F06CD8E" w14:textId="77777777" w:rsidR="006C6248" w:rsidRDefault="006C6248"/>
                          <w:p w14:paraId="130868AD" w14:textId="165904EA" w:rsidR="006C6248" w:rsidRDefault="00000000"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(P         </w:t>
                            </w:r>
                            <w:r w:rsidR="00744CFD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7645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) pesos per month.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91BC" id="Text Box 117" o:spid="_x0000_s1036" type="#_x0000_t202" style="position:absolute;left:0;text-align:left;margin-left:.3pt;margin-top:13.6pt;width:533.25pt;height:105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" strokecolor="white">
                <v:textbox inset="0,0,0,0">
                  <w:txbxContent>
                    <w:p w14:paraId="06366B61" w14:textId="77777777" w:rsidR="006C6248" w:rsidRDefault="00000000">
                      <w:pPr>
                        <w:ind w:left="72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You are hereby appointed as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                  (</w:t>
                      </w:r>
                      <w:r>
                        <w:rPr>
                          <w:rStyle w:val="Style1"/>
                        </w:rPr>
                        <w:t xml:space="preserve">SG/JG/PG    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      )</w:t>
                      </w:r>
                    </w:p>
                    <w:p w14:paraId="70C212CB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</w:t>
                      </w: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                                                                                        </w:t>
                      </w:r>
                      <w:r>
                        <w:rPr>
                          <w:b/>
                          <w:color w:val="000000"/>
                          <w:szCs w:val="24"/>
                        </w:rPr>
                        <w:t xml:space="preserve">(Position Title)  </w:t>
                      </w: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</w:t>
                      </w:r>
                    </w:p>
                    <w:p w14:paraId="6057FC8A" w14:textId="77777777" w:rsidR="006C6248" w:rsidRDefault="006C6248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2A8031A5" w14:textId="77777777" w:rsidR="006C6248" w:rsidRDefault="006C6248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12FD55EB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                </w:t>
                      </w:r>
                    </w:p>
                    <w:p w14:paraId="1BD5DD15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(Permanent, Temporary, etc.)                                                        (Office/Department/Unit)</w:t>
                      </w:r>
                    </w:p>
                    <w:p w14:paraId="768F37C2" w14:textId="77777777" w:rsidR="006C6248" w:rsidRDefault="006C6248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</w:rPr>
                      </w:pPr>
                    </w:p>
                    <w:p w14:paraId="6F5AF21A" w14:textId="77777777" w:rsidR="006C6248" w:rsidRDefault="00000000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with a compensation rate of                                                                                                                                                      </w:t>
                      </w:r>
                    </w:p>
                    <w:p w14:paraId="0F06CD8E" w14:textId="77777777" w:rsidR="006C6248" w:rsidRDefault="006C6248"/>
                    <w:p w14:paraId="130868AD" w14:textId="165904EA" w:rsidR="006C6248" w:rsidRDefault="00000000"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(P         </w:t>
                      </w:r>
                      <w:r w:rsidR="00744CFD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17645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) pesos per month.</w:t>
                      </w:r>
                    </w:p>
                  </w:txbxContent>
                </v:textbox>
              </v:shape>
            </w:pict>
          </mc:Fallback>
        </mc:AlternateContent>
      </w:r>
      <w:r w:rsidR="002F44B1"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8F1B909" wp14:editId="62D6F905">
                <wp:simplePos x="0" y="0"/>
                <wp:positionH relativeFrom="column">
                  <wp:posOffset>6021705</wp:posOffset>
                </wp:positionH>
                <wp:positionV relativeFrom="page">
                  <wp:posOffset>3270250</wp:posOffset>
                </wp:positionV>
                <wp:extent cx="411480" cy="206375"/>
                <wp:effectExtent l="0" t="0" r="26670" b="22225"/>
                <wp:wrapNone/>
                <wp:docPr id="7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DF14654" w14:textId="77777777" w:rsidR="006C6248" w:rsidRDefault="006C624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1B909" id="Text Box 182" o:spid="_x0000_s1037" type="#_x0000_t202" style="position:absolute;left:0;text-align:left;margin-left:474.15pt;margin-top:257.5pt;width:32.4pt;height:16.25pt;z-index:-2516264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" strokecolor="white [3212]">
                <v:textbox inset="0,0,0,0">
                  <w:txbxContent>
                    <w:p w14:paraId="5DF14654" w14:textId="77777777" w:rsidR="006C6248" w:rsidRDefault="006C624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E18C53" w14:textId="49B1201F" w:rsidR="006C6248" w:rsidRDefault="00000000">
      <w:pPr>
        <w:tabs>
          <w:tab w:val="left" w:pos="90"/>
        </w:tabs>
        <w:ind w:left="360" w:right="274"/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30FE7F4" wp14:editId="090F2499">
                <wp:simplePos x="0" y="0"/>
                <wp:positionH relativeFrom="column">
                  <wp:posOffset>6081395</wp:posOffset>
                </wp:positionH>
                <wp:positionV relativeFrom="paragraph">
                  <wp:posOffset>138430</wp:posOffset>
                </wp:positionV>
                <wp:extent cx="365760" cy="0"/>
                <wp:effectExtent l="13970" t="5080" r="10795" b="13970"/>
                <wp:wrapNone/>
                <wp:docPr id="2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867A" id="AutoShape 126" o:spid="_x0000_s1026" type="#_x0000_t32" style="position:absolute;margin-left:478.85pt;margin-top:10.9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" o:allowincell="f"/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7C07E79" wp14:editId="3EC0BF2D">
                <wp:simplePos x="0" y="0"/>
                <wp:positionH relativeFrom="column">
                  <wp:posOffset>2465070</wp:posOffset>
                </wp:positionH>
                <wp:positionV relativeFrom="paragraph">
                  <wp:posOffset>148590</wp:posOffset>
                </wp:positionV>
                <wp:extent cx="2834640" cy="0"/>
                <wp:effectExtent l="7620" t="5715" r="5715" b="13335"/>
                <wp:wrapNone/>
                <wp:docPr id="2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5" o:spid="_x0000_s1026" o:spt="34" type="#_x0000_t34" style="position:absolute;left:0pt;margin-left:194.1pt;margin-top:11.7pt;height:0pt;width:223.2pt;z-index:251675648;mso-width-relative:page;mso-height-relative:page;" filled="f" stroked="t" coordsize="21600,21600" o:allowincell="f" o:gfxdata="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lv&#10;aOPWAAAACQEAAA8AAAAAAAAAAQAgAAAAIgAAAGRycy9kb3ducmV2LnhtbFBLAQIUABQAAAAIAIdO&#10;4kDZq0Hj7AEAAOsDAAAOAAAAAAAAAAEAIAAAACUBAABkcnMvZTJvRG9jLnhtbFBLBQYAAAAABgAG&#10;AFkBAACDBQAAAAA=&#10;" adj="10800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Style w:val="Style2"/>
        </w:rPr>
        <w:t xml:space="preserve">                                                                                                                         </w:t>
      </w:r>
    </w:p>
    <w:p w14:paraId="3BD13474" w14:textId="34EF7085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63D619FC" w14:textId="450BEBB0" w:rsidR="006C6248" w:rsidRDefault="00BC7B54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194BFC" wp14:editId="7C83B39B">
                <wp:simplePos x="0" y="0"/>
                <wp:positionH relativeFrom="column">
                  <wp:posOffset>799632</wp:posOffset>
                </wp:positionH>
                <wp:positionV relativeFrom="page">
                  <wp:posOffset>3546107</wp:posOffset>
                </wp:positionV>
                <wp:extent cx="1696452" cy="181109"/>
                <wp:effectExtent l="0" t="0" r="0" b="9525"/>
                <wp:wrapNone/>
                <wp:docPr id="182504117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452" cy="181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A41F5" w14:textId="6D8566C7" w:rsidR="007F0B62" w:rsidRPr="00CE5B85" w:rsidRDefault="00D85A8B" w:rsidP="00D85A8B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  <w:r w:rsidRPr="00D85A8B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{{SUTATS}}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4BFC" id="_x0000_s1038" type="#_x0000_t202" style="position:absolute;left:0;text-align:left;margin-left:62.95pt;margin-top:279.2pt;width:133.6pt;height:14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" stroked="f">
                <v:textbox inset=",0,,0">
                  <w:txbxContent>
                    <w:p w14:paraId="3ACA41F5" w14:textId="6D8566C7" w:rsidR="007F0B62" w:rsidRPr="00CE5B85" w:rsidRDefault="00D85A8B" w:rsidP="00D85A8B">
                      <w:pPr>
                        <w:jc w:val="center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  <w:r w:rsidRPr="00D85A8B">
                        <w:rPr>
                          <w:b/>
                          <w:sz w:val="22"/>
                          <w:szCs w:val="22"/>
                          <w:lang w:val="en-PH"/>
                        </w:rPr>
                        <w:t>{{SUTATS}}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5058"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8292543" wp14:editId="6C13677A">
                <wp:simplePos x="0" y="0"/>
                <wp:positionH relativeFrom="column">
                  <wp:posOffset>3438558</wp:posOffset>
                </wp:positionH>
                <wp:positionV relativeFrom="page">
                  <wp:posOffset>3546107</wp:posOffset>
                </wp:positionV>
                <wp:extent cx="3089643" cy="172453"/>
                <wp:effectExtent l="0" t="0" r="0" b="0"/>
                <wp:wrapNone/>
                <wp:docPr id="34195381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643" cy="172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0BA95" w14:textId="77777777" w:rsidR="00065058" w:rsidRDefault="00065058" w:rsidP="0006505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{{OFFICEDEPT}}</w:t>
                            </w:r>
                          </w:p>
                          <w:p w14:paraId="1AC76DB5" w14:textId="77777777" w:rsidR="00065058" w:rsidRPr="00CE5B85" w:rsidRDefault="00065058" w:rsidP="00065058">
                            <w:pPr>
                              <w:jc w:val="both"/>
                              <w:rPr>
                                <w:b/>
                                <w:bCs/>
                                <w:szCs w:val="22"/>
                                <w:lang w:val="en-PH"/>
                              </w:rPr>
                            </w:pPr>
                          </w:p>
                          <w:p w14:paraId="6458234A" w14:textId="77777777" w:rsidR="00F2375A" w:rsidRDefault="00F2375A" w:rsidP="00065058"/>
                          <w:p w14:paraId="244EA76D" w14:textId="77777777" w:rsidR="00F2375A" w:rsidRDefault="00F2375A" w:rsidP="00065058"/>
                          <w:p w14:paraId="7E42A278" w14:textId="7879B665" w:rsidR="00F2375A" w:rsidRDefault="00F2375A" w:rsidP="00065058"/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2543" id="_x0000_s1039" type="#_x0000_t202" style="position:absolute;left:0;text-align:left;margin-left:270.75pt;margin-top:279.2pt;width:243.3pt;height:13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" stroked="f">
                <v:textbox inset=",0,,0">
                  <w:txbxContent>
                    <w:p w14:paraId="26A0BA95" w14:textId="77777777" w:rsidR="00065058" w:rsidRDefault="00065058" w:rsidP="0006505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{{OFFICEDEPT}}</w:t>
                      </w:r>
                    </w:p>
                    <w:p w14:paraId="1AC76DB5" w14:textId="77777777" w:rsidR="00065058" w:rsidRPr="00CE5B85" w:rsidRDefault="00065058" w:rsidP="00065058">
                      <w:pPr>
                        <w:jc w:val="both"/>
                        <w:rPr>
                          <w:b/>
                          <w:bCs/>
                          <w:szCs w:val="22"/>
                          <w:lang w:val="en-PH"/>
                        </w:rPr>
                      </w:pPr>
                    </w:p>
                    <w:p w14:paraId="6458234A" w14:textId="77777777" w:rsidR="00F2375A" w:rsidRDefault="00F2375A" w:rsidP="00065058"/>
                    <w:p w14:paraId="244EA76D" w14:textId="77777777" w:rsidR="00F2375A" w:rsidRDefault="00F2375A" w:rsidP="00065058"/>
                    <w:p w14:paraId="7E42A278" w14:textId="7879B665" w:rsidR="00F2375A" w:rsidRDefault="00F2375A" w:rsidP="00065058"/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372E550" wp14:editId="0E1FB1C0">
                <wp:simplePos x="0" y="0"/>
                <wp:positionH relativeFrom="column">
                  <wp:posOffset>661035</wp:posOffset>
                </wp:positionH>
                <wp:positionV relativeFrom="page">
                  <wp:posOffset>3573145</wp:posOffset>
                </wp:positionV>
                <wp:extent cx="1901190" cy="153035"/>
                <wp:effectExtent l="0" t="0" r="22860" b="18415"/>
                <wp:wrapNone/>
                <wp:docPr id="6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AB0D137" w14:textId="77777777" w:rsidR="006C6248" w:rsidRDefault="0000000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Permanent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E550" id="Text Box 184" o:spid="_x0000_s1040" type="#_x0000_t202" style="position:absolute;left:0;text-align:left;margin-left:52.05pt;margin-top:281.35pt;width:149.7pt;height:12.05pt;z-index:-2516244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" strokecolor="white [3212]">
                <v:textbox inset="0,0,0,0">
                  <w:txbxContent>
                    <w:p w14:paraId="5AB0D137" w14:textId="77777777" w:rsidR="006C6248" w:rsidRDefault="00000000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Permanent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7AFBC34" w14:textId="09E56A3A" w:rsidR="006C6248" w:rsidRDefault="00000000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2CE0924" wp14:editId="57107253">
                <wp:simplePos x="0" y="0"/>
                <wp:positionH relativeFrom="column">
                  <wp:posOffset>751205</wp:posOffset>
                </wp:positionH>
                <wp:positionV relativeFrom="page">
                  <wp:posOffset>3623945</wp:posOffset>
                </wp:positionV>
                <wp:extent cx="1811020" cy="147955"/>
                <wp:effectExtent l="0" t="0" r="17780" b="23495"/>
                <wp:wrapNone/>
                <wp:docPr id="6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6EF8837" w14:textId="77777777" w:rsidR="006C6248" w:rsidRDefault="006C624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E0924" id="Text Box 183" o:spid="_x0000_s1041" type="#_x0000_t202" style="position:absolute;margin-left:59.15pt;margin-top:285.35pt;width:142.6pt;height:11.65pt;z-index:-2516254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" strokecolor="white [3212]">
                <v:textbox inset="0,0,0,0">
                  <w:txbxContent>
                    <w:p w14:paraId="76EF8837" w14:textId="77777777" w:rsidR="006C6248" w:rsidRDefault="006C624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D3E0B3" w14:textId="390B23BF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A6962D5" wp14:editId="423EA0E5">
                <wp:simplePos x="0" y="0"/>
                <wp:positionH relativeFrom="column">
                  <wp:posOffset>733425</wp:posOffset>
                </wp:positionH>
                <wp:positionV relativeFrom="paragraph">
                  <wp:posOffset>133985</wp:posOffset>
                </wp:positionV>
                <wp:extent cx="1828800" cy="0"/>
                <wp:effectExtent l="0" t="0" r="19050" b="19050"/>
                <wp:wrapNone/>
                <wp:docPr id="6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BF09" id="AutoShape 129" o:spid="_x0000_s1026" type="#_x0000_t32" style="position:absolute;margin-left:57.75pt;margin-top:10.55pt;width:2in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" o:allowincell="f"/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70520A5" wp14:editId="1AC2404C">
                <wp:simplePos x="0" y="0"/>
                <wp:positionH relativeFrom="column">
                  <wp:posOffset>3441065</wp:posOffset>
                </wp:positionH>
                <wp:positionV relativeFrom="paragraph">
                  <wp:posOffset>145415</wp:posOffset>
                </wp:positionV>
                <wp:extent cx="3108960" cy="0"/>
                <wp:effectExtent l="0" t="0" r="15240" b="19050"/>
                <wp:wrapNone/>
                <wp:docPr id="6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8" o:spid="_x0000_s1026" o:spt="32" type="#_x0000_t32" style="position:absolute;left:0pt;margin-left:270.95pt;margin-top:11.45pt;height:0pt;width:244.8pt;z-index:251677696;mso-width-relative:page;mso-height-relative:page;" filled="f" stroked="t" coordsize="21600,21600" o:allowincell="f" o:gfxdata="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SPNUtcAAAAKAQAADwAAAAAAAAAB&#10;ACAAAAAiAAAAZHJzL2Rvd25yZXYueG1sUEsBAhQAFAAAAAgAh07iQFXCEAXYAQAAtQ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Style1"/>
        </w:rPr>
        <w:t xml:space="preserve">under                    </w:t>
      </w:r>
      <w:r w:rsidRPr="007F0B62">
        <w:rPr>
          <w:rStyle w:val="Style1"/>
          <w:color w:val="FFFFFF" w:themeColor="background1"/>
        </w:rPr>
        <w:t xml:space="preserve">                  </w:t>
      </w:r>
      <w:r w:rsidRPr="00274A8A">
        <w:rPr>
          <w:rStyle w:val="Style1"/>
          <w:color w:val="FFFFFF" w:themeColor="background1"/>
        </w:rPr>
        <w:t xml:space="preserve">  </w:t>
      </w:r>
      <w:r>
        <w:rPr>
          <w:rStyle w:val="Style1"/>
        </w:rPr>
        <w:t xml:space="preserve">                   status at the                                              </w:t>
      </w:r>
    </w:p>
    <w:p w14:paraId="2A5FE348" w14:textId="0BF44702" w:rsidR="006C6248" w:rsidRDefault="006C6248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3B9F1A19" w14:textId="69CADBDE" w:rsidR="006C6248" w:rsidRDefault="00000000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9295BE2" wp14:editId="0F8260F8">
                <wp:simplePos x="0" y="0"/>
                <wp:positionH relativeFrom="column">
                  <wp:posOffset>1949450</wp:posOffset>
                </wp:positionH>
                <wp:positionV relativeFrom="page">
                  <wp:posOffset>3953510</wp:posOffset>
                </wp:positionV>
                <wp:extent cx="4610735" cy="257810"/>
                <wp:effectExtent l="0" t="0" r="18415" b="27940"/>
                <wp:wrapNone/>
                <wp:docPr id="6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9A75456" w14:textId="1ED288BC" w:rsidR="006C6248" w:rsidRDefault="007B55BD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{{COMPENMONTH}}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95BE2" id="Text Box 180" o:spid="_x0000_s1042" type="#_x0000_t202" style="position:absolute;left:0;text-align:left;margin-left:153.5pt;margin-top:311.3pt;width:363.05pt;height:20.3pt;z-index:-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" strokecolor="white [3212]">
                <v:textbox inset="0,0,0,0">
                  <w:txbxContent>
                    <w:p w14:paraId="49A75456" w14:textId="1ED288BC" w:rsidR="006C6248" w:rsidRDefault="007B55BD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{{COMPENMONTH}}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B8FBDC" w14:textId="23F52F80" w:rsidR="006C6248" w:rsidRDefault="00744CF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05F2D23" wp14:editId="0333978C">
                <wp:simplePos x="0" y="0"/>
                <wp:positionH relativeFrom="column">
                  <wp:posOffset>195761</wp:posOffset>
                </wp:positionH>
                <wp:positionV relativeFrom="page">
                  <wp:posOffset>4197531</wp:posOffset>
                </wp:positionV>
                <wp:extent cx="984885" cy="304800"/>
                <wp:effectExtent l="0" t="0" r="24765" b="19050"/>
                <wp:wrapNone/>
                <wp:docPr id="1219152090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837C397" w14:textId="5F9A7B7B" w:rsidR="00744CFD" w:rsidRDefault="00744CFD" w:rsidP="00744CFD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744CFD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{{COMPENNUM}}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F2D23" id="Text Box 144" o:spid="_x0000_s1043" type="#_x0000_t202" style="position:absolute;margin-left:15.4pt;margin-top:330.5pt;width:77.55pt;height:24pt;z-index:-2516080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" strokecolor="white [3212]">
                <v:textbox inset="0,0,0,0">
                  <w:txbxContent>
                    <w:p w14:paraId="4837C397" w14:textId="5F9A7B7B" w:rsidR="00744CFD" w:rsidRDefault="00744CFD" w:rsidP="00744CFD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744CFD">
                        <w:rPr>
                          <w:b/>
                          <w:sz w:val="22"/>
                          <w:szCs w:val="22"/>
                          <w:lang w:val="en-PH"/>
                        </w:rPr>
                        <w:t>{{COMPENNUM}}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599A427" wp14:editId="4396269D">
                <wp:simplePos x="0" y="0"/>
                <wp:positionH relativeFrom="column">
                  <wp:posOffset>1939925</wp:posOffset>
                </wp:positionH>
                <wp:positionV relativeFrom="paragraph">
                  <wp:posOffset>107950</wp:posOffset>
                </wp:positionV>
                <wp:extent cx="4587240" cy="0"/>
                <wp:effectExtent l="6350" t="12700" r="6985" b="6350"/>
                <wp:wrapNone/>
                <wp:docPr id="2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7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EE88" id="AutoShape 131" o:spid="_x0000_s1026" type="#_x0000_t32" style="position:absolute;margin-left:152.75pt;margin-top:8.5pt;width:361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" o:allowincell="f"/>
            </w:pict>
          </mc:Fallback>
        </mc:AlternateContent>
      </w:r>
    </w:p>
    <w:p w14:paraId="10A30B67" w14:textId="04E41403" w:rsidR="006C6248" w:rsidRDefault="006C6248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14:paraId="59F93825" w14:textId="23DE4873" w:rsidR="006C6248" w:rsidRDefault="00744CF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3141947" wp14:editId="638C255E">
                <wp:simplePos x="0" y="0"/>
                <wp:positionH relativeFrom="column">
                  <wp:posOffset>4193540</wp:posOffset>
                </wp:positionH>
                <wp:positionV relativeFrom="page">
                  <wp:posOffset>4429125</wp:posOffset>
                </wp:positionV>
                <wp:extent cx="2445385" cy="304800"/>
                <wp:effectExtent l="0" t="0" r="12065" b="19050"/>
                <wp:wrapNone/>
                <wp:docPr id="5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FF9277F" w14:textId="6AC384A2" w:rsidR="006C6248" w:rsidRDefault="007B55BD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{{VICE}}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41947" id="_x0000_s1044" type="#_x0000_t202" style="position:absolute;left:0;text-align:left;margin-left:330.2pt;margin-top:348.75pt;width:192.55pt;height:24pt;z-index:-2516326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" strokecolor="white [3212]">
                <v:textbox inset="0,0,0,0">
                  <w:txbxContent>
                    <w:p w14:paraId="4FF9277F" w14:textId="6AC384A2" w:rsidR="006C6248" w:rsidRDefault="007B55BD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{{VICE}}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4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33C7348" wp14:editId="511F6E4B">
                <wp:simplePos x="0" y="0"/>
                <wp:positionH relativeFrom="column">
                  <wp:posOffset>2724150</wp:posOffset>
                </wp:positionH>
                <wp:positionV relativeFrom="page">
                  <wp:posOffset>4543425</wp:posOffset>
                </wp:positionV>
                <wp:extent cx="983615" cy="224155"/>
                <wp:effectExtent l="0" t="0" r="26035" b="23495"/>
                <wp:wrapNone/>
                <wp:docPr id="5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89FED16" w14:textId="5DF22087" w:rsidR="006C6248" w:rsidRDefault="00E8686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{{APPNATU}}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C7348" id="Text Box 179" o:spid="_x0000_s1045" type="#_x0000_t202" style="position:absolute;left:0;text-align:left;margin-left:214.5pt;margin-top:357.75pt;width:77.45pt;height:17.65pt;z-index:-2516285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" strokecolor="white [3212]">
                <v:textbox inset="0,0,0,0">
                  <w:txbxContent>
                    <w:p w14:paraId="089FED16" w14:textId="5DF22087" w:rsidR="006C6248" w:rsidRDefault="00E86868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{{APPNATU}}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D7049E" wp14:editId="7CD90546">
                <wp:simplePos x="0" y="0"/>
                <wp:positionH relativeFrom="column">
                  <wp:posOffset>34290</wp:posOffset>
                </wp:positionH>
                <wp:positionV relativeFrom="paragraph">
                  <wp:posOffset>155575</wp:posOffset>
                </wp:positionV>
                <wp:extent cx="6682105" cy="1096010"/>
                <wp:effectExtent l="5715" t="12700" r="8255" b="5715"/>
                <wp:wrapNone/>
                <wp:docPr id="2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1096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D74812E" w14:textId="77777777" w:rsidR="006C6248" w:rsidRDefault="006C6248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98CC2A9" w14:textId="77777777" w:rsidR="006C6248" w:rsidRDefault="006C6248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814BE77" w14:textId="77777777" w:rsidR="006C6248" w:rsidRDefault="00000000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The nature of this appointment is                                 vice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,</w:t>
                            </w:r>
                          </w:p>
                          <w:p w14:paraId="3EDB9274" w14:textId="77777777" w:rsidR="006C6248" w:rsidRDefault="00000000">
                            <w:pPr>
                              <w:ind w:left="360" w:right="27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(Original, Promotion, etc.)    </w:t>
                            </w:r>
                          </w:p>
                          <w:p w14:paraId="088E40F7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45EE885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580B1746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C88B3EB" w14:textId="77777777" w:rsidR="006C6248" w:rsidRDefault="006C6248">
                            <w:pPr>
                              <w:ind w:right="274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36B0FE4" w14:textId="77777777" w:rsidR="006C6248" w:rsidRDefault="00000000">
                            <w:pPr>
                              <w:ind w:right="2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who                                                                 with Plantilla Item No. 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(Transferred, Retired, etc.)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1D4D8FA6" w14:textId="77777777" w:rsidR="006C6248" w:rsidRDefault="0000000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Page               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049E" id="Text Box 135" o:spid="_x0000_s1046" type="#_x0000_t202" style="position:absolute;left:0;text-align:left;margin-left:2.7pt;margin-top:12.25pt;width:526.15pt;height:86.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" fillcolor="white [3212]" strokecolor="white [3212]">
                <v:textbox inset="0,0,0,0">
                  <w:txbxContent>
                    <w:p w14:paraId="7D74812E" w14:textId="77777777" w:rsidR="006C6248" w:rsidRDefault="006C6248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98CC2A9" w14:textId="77777777" w:rsidR="006C6248" w:rsidRDefault="006C6248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814BE77" w14:textId="77777777" w:rsidR="006C6248" w:rsidRDefault="00000000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The nature of this appointment is                                 vice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  <w:t xml:space="preserve">      ,</w:t>
                      </w:r>
                    </w:p>
                    <w:p w14:paraId="3EDB9274" w14:textId="77777777" w:rsidR="006C6248" w:rsidRDefault="00000000">
                      <w:pPr>
                        <w:ind w:left="360" w:right="274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          </w:t>
                      </w:r>
                      <w:r>
                        <w:rPr>
                          <w:b/>
                          <w:color w:val="000000"/>
                        </w:rPr>
                        <w:t xml:space="preserve">(Original, Promotion, etc.)    </w:t>
                      </w:r>
                    </w:p>
                    <w:p w14:paraId="088E40F7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545EE885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580B1746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3C88B3EB" w14:textId="77777777" w:rsidR="006C6248" w:rsidRDefault="006C6248">
                      <w:pPr>
                        <w:ind w:right="274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636B0FE4" w14:textId="77777777" w:rsidR="006C6248" w:rsidRDefault="00000000">
                      <w:pPr>
                        <w:ind w:right="274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  who                                                                 with Plantilla Item No. 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</w:rPr>
                        <w:t>(Transferred, Retired, etc.)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1D4D8FA6" w14:textId="77777777" w:rsidR="006C6248" w:rsidRDefault="0000000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Page              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2CAC5381" wp14:editId="6A0C461D">
                <wp:simplePos x="0" y="0"/>
                <wp:positionH relativeFrom="column">
                  <wp:posOffset>160020</wp:posOffset>
                </wp:positionH>
                <wp:positionV relativeFrom="paragraph">
                  <wp:posOffset>117475</wp:posOffset>
                </wp:positionV>
                <wp:extent cx="1137285" cy="0"/>
                <wp:effectExtent l="7620" t="12700" r="7620" b="6350"/>
                <wp:wrapNone/>
                <wp:docPr id="1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0" o:spid="_x0000_s1026" o:spt="32" type="#_x0000_t32" style="position:absolute;left:0pt;margin-left:12.6pt;margin-top:9.25pt;height:0pt;width:89.55pt;z-index:251701248;mso-width-relative:page;mso-height-relative:page;" filled="f" stroked="t" coordsize="21600,21600" o:allowincell="f" o:gfxdata="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5dzSDVAAAACAEAAA8AAAAAAAAAAQAg&#10;AAAAIgAAAGRycy9kb3ducmV2LnhtbFBLAQIUABQAAAAIAIdO4kCX5/CN2AEAALU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8EBD974" w14:textId="0B71A377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1B021434" w14:textId="77777777" w:rsidR="006C6248" w:rsidRDefault="00000000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3EAC6F6" wp14:editId="10DFB1F2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</wp:posOffset>
                </wp:positionV>
                <wp:extent cx="1012190" cy="0"/>
                <wp:effectExtent l="9525" t="8255" r="6985" b="10795"/>
                <wp:wrapNone/>
                <wp:docPr id="1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6" o:spid="_x0000_s1026" o:spt="32" type="#_x0000_t32" style="position:absolute;left:0pt;margin-left:214.5pt;margin-top:1.4pt;height:0pt;width:79.7pt;z-index:251681792;mso-width-relative:page;mso-height-relative:page;" filled="f" stroked="t" coordsize="21600,21600" o:allowincell="f" o:gfxdata="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BP3MnWAAAABwEAAA8AAAAAAAAAAQAg&#10;AAAAIgAAAGRycy9kb3ducmV2LnhtbFBLAQIUABQAAAAIAIdO4kALO7F+1wEAALU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9CDD94C" w14:textId="34768C75" w:rsidR="006C6248" w:rsidRDefault="00000000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0BA5E03" wp14:editId="204AFCB9">
                <wp:simplePos x="0" y="0"/>
                <wp:positionH relativeFrom="column">
                  <wp:posOffset>4153535</wp:posOffset>
                </wp:positionH>
                <wp:positionV relativeFrom="paragraph">
                  <wp:posOffset>8890</wp:posOffset>
                </wp:positionV>
                <wp:extent cx="2442210" cy="0"/>
                <wp:effectExtent l="10160" t="8890" r="5080" b="1016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2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08C3" id="AutoShape 137" o:spid="_x0000_s1026" type="#_x0000_t32" style="position:absolute;margin-left:327.05pt;margin-top:.7pt;width:192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" o:allowincell="f"/>
            </w:pict>
          </mc:Fallback>
        </mc:AlternateContent>
      </w:r>
    </w:p>
    <w:p w14:paraId="2915FA40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4B2E2139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43BD557C" w14:textId="77777777" w:rsidR="006C6248" w:rsidRDefault="006C6248">
      <w:pPr>
        <w:ind w:left="360" w:right="274"/>
        <w:rPr>
          <w:b/>
          <w:color w:val="000000"/>
          <w:sz w:val="2"/>
          <w:szCs w:val="2"/>
        </w:rPr>
      </w:pPr>
    </w:p>
    <w:p w14:paraId="51853E5A" w14:textId="2C67AF8E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93F89FF" wp14:editId="0035C018">
                <wp:simplePos x="0" y="0"/>
                <wp:positionH relativeFrom="column">
                  <wp:posOffset>516890</wp:posOffset>
                </wp:positionH>
                <wp:positionV relativeFrom="page">
                  <wp:posOffset>4895850</wp:posOffset>
                </wp:positionV>
                <wp:extent cx="2133600" cy="209550"/>
                <wp:effectExtent l="0" t="0" r="19050" b="19050"/>
                <wp:wrapNone/>
                <wp:docPr id="5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09A1E27" w14:textId="554A2B2F" w:rsidR="006C6248" w:rsidRPr="001A0014" w:rsidRDefault="001A001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{{REASONTITLE}}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F89FF" id="_x0000_s1047" type="#_x0000_t202" style="position:absolute;left:0;text-align:left;margin-left:40.7pt;margin-top:385.5pt;width:168pt;height:16.5pt;z-index:-2516224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" strokecolor="white [3212]">
                <v:textbox inset="0,0,0,0">
                  <w:txbxContent>
                    <w:p w14:paraId="009A1E27" w14:textId="554A2B2F" w:rsidR="006C6248" w:rsidRPr="001A0014" w:rsidRDefault="001A0014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{{REASONTITLE}}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fil-PH" w:eastAsia="fil-PH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34A188A" wp14:editId="1C9C1797">
                <wp:simplePos x="0" y="0"/>
                <wp:positionH relativeFrom="page">
                  <wp:posOffset>4406265</wp:posOffset>
                </wp:positionH>
                <wp:positionV relativeFrom="paragraph">
                  <wp:posOffset>64770</wp:posOffset>
                </wp:positionV>
                <wp:extent cx="2853055" cy="352425"/>
                <wp:effectExtent l="0" t="0" r="23495" b="28575"/>
                <wp:wrapNone/>
                <wp:docPr id="1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352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3A60462" w14:textId="7503F1A6" w:rsidR="006C624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   </w:t>
                            </w:r>
                            <w:r w:rsidR="007B55BD"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{{PLANTILLAITEMNUMBER}}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188A" id="Text Box 113" o:spid="_x0000_s1048" type="#_x0000_t202" style="position:absolute;left:0;text-align:left;margin-left:346.95pt;margin-top:5.1pt;width:224.65pt;height:27.7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" o:allowincell="f" filled="f" strokecolor="white [3212]" strokeweight="1pt">
                <v:textbox>
                  <w:txbxContent>
                    <w:p w14:paraId="53A60462" w14:textId="7503F1A6" w:rsidR="006C6248" w:rsidRDefault="00000000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   </w:t>
                      </w:r>
                      <w:r w:rsidR="007B55BD"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>{{PLANTILLAITEMNUMBER}}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B5E765" w14:textId="373C88C6" w:rsidR="006C6248" w:rsidRDefault="006C6248">
      <w:pPr>
        <w:ind w:left="360" w:right="274"/>
      </w:pPr>
    </w:p>
    <w:p w14:paraId="007B12B1" w14:textId="233BDE44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2B41AAD6" wp14:editId="5AC72E7B">
                <wp:simplePos x="0" y="0"/>
                <wp:positionH relativeFrom="column">
                  <wp:posOffset>580390</wp:posOffset>
                </wp:positionH>
                <wp:positionV relativeFrom="paragraph">
                  <wp:posOffset>147320</wp:posOffset>
                </wp:positionV>
                <wp:extent cx="431800" cy="244475"/>
                <wp:effectExtent l="6350" t="6350" r="6350" b="15875"/>
                <wp:wrapNone/>
                <wp:docPr id="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4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51F157B" w14:textId="6A23157B" w:rsidR="006C6248" w:rsidRDefault="007B55B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{{PPN}}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AAD6" id="Text Box 114" o:spid="_x0000_s1049" type="#_x0000_t202" style="position:absolute;left:0;text-align:left;margin-left:45.7pt;margin-top:11.6pt;width:34pt;height: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" o:allowincell="f" fillcolor="white [3212]" strokecolor="white [3212]" strokeweight="1pt">
                <v:textbox>
                  <w:txbxContent>
                    <w:p w14:paraId="451F157B" w14:textId="6A23157B" w:rsidR="006C6248" w:rsidRDefault="007B55B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PH"/>
                        </w:rPr>
                        <w:t>{{PPN}}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BC3262C" wp14:editId="389C4418">
                <wp:simplePos x="0" y="0"/>
                <wp:positionH relativeFrom="column">
                  <wp:posOffset>554990</wp:posOffset>
                </wp:positionH>
                <wp:positionV relativeFrom="paragraph">
                  <wp:posOffset>-3810</wp:posOffset>
                </wp:positionV>
                <wp:extent cx="2105025" cy="0"/>
                <wp:effectExtent l="0" t="0" r="9525" b="19050"/>
                <wp:wrapNone/>
                <wp:docPr id="8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0" o:spid="_x0000_s1026" o:spt="32" type="#_x0000_t32" style="position:absolute;left:0pt;margin-left:43.7pt;margin-top:-0.3pt;height:0pt;width:165.75pt;z-index:251706368;mso-width-relative:page;mso-height-relative:page;" filled="f" stroked="t" coordsize="21600,21600" o:allowincell="f" o:gfxdata="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RRRx1QAAAAYBAAAPAAAAAAAAAAEAIAAAACIA&#10;AABkcnMvZG93bnJldi54bWxQSwECFAAUAAAACACHTuJAeyfmFdMBAAC0AwAADgAAAAAAAAABACAA&#10;AAAk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5DED2BF3" wp14:editId="6EBC044F">
                <wp:simplePos x="0" y="0"/>
                <wp:positionH relativeFrom="column">
                  <wp:posOffset>4178300</wp:posOffset>
                </wp:positionH>
                <wp:positionV relativeFrom="paragraph">
                  <wp:posOffset>3175</wp:posOffset>
                </wp:positionV>
                <wp:extent cx="2442210" cy="0"/>
                <wp:effectExtent l="0" t="0" r="34290" b="19050"/>
                <wp:wrapNone/>
                <wp:docPr id="28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2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7" o:spid="_x0000_s1026" o:spt="32" type="#_x0000_t32" style="position:absolute;left:0pt;margin-left:329pt;margin-top:0.25pt;height:0pt;width:192.3pt;z-index:251705344;mso-width-relative:page;mso-height-relative:page;" filled="f" stroked="t" coordsize="21600,21600" o:allowincell="f" o:gfxdata="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VaR7J1AAAAAYBAAAPAAAAAAAAAAEAIAAA&#10;ACIAAABkcnMvZG93bnJldi54bWxQSwECFAAUAAAACACHTuJAoNTD8tcBAAC1AwAADgAAAAAAAAAB&#10;ACAAAAAj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C88D3AA" w14:textId="27B7E73F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782CDF8C" w14:textId="13BD7705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DFE2E48" wp14:editId="1953BD48">
                <wp:simplePos x="0" y="0"/>
                <wp:positionH relativeFrom="column">
                  <wp:posOffset>604520</wp:posOffset>
                </wp:positionH>
                <wp:positionV relativeFrom="paragraph">
                  <wp:posOffset>17780</wp:posOffset>
                </wp:positionV>
                <wp:extent cx="470535" cy="0"/>
                <wp:effectExtent l="0" t="0" r="24765" b="19050"/>
                <wp:wrapNone/>
                <wp:docPr id="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4B02" id="AutoShape 115" o:spid="_x0000_s1026" type="#_x0000_t32" style="position:absolute;margin-left:47.6pt;margin-top:1.4pt;width:37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" o:allowincell="f"/>
            </w:pict>
          </mc:Fallback>
        </mc:AlternateContent>
      </w:r>
    </w:p>
    <w:p w14:paraId="6C88EB71" w14:textId="67B00B9C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5BBD2DBC" w14:textId="79304519" w:rsidR="006C6248" w:rsidRDefault="00000000">
      <w:pPr>
        <w:ind w:left="72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This appointment shall take effect on the date of signing by the appointing officer</w:t>
      </w:r>
      <w:r>
        <w:rPr>
          <w:b/>
          <w:sz w:val="22"/>
          <w:szCs w:val="22"/>
        </w:rPr>
        <w:t>/authority</w:t>
      </w:r>
      <w:r>
        <w:rPr>
          <w:b/>
          <w:color w:val="000000"/>
          <w:sz w:val="22"/>
          <w:szCs w:val="22"/>
        </w:rPr>
        <w:t xml:space="preserve">.            </w:t>
      </w:r>
    </w:p>
    <w:p w14:paraId="03905D7E" w14:textId="2DFA5E16" w:rsidR="006C6248" w:rsidRDefault="006C6248">
      <w:pPr>
        <w:ind w:left="360" w:right="274"/>
        <w:rPr>
          <w:b/>
          <w:color w:val="000000"/>
        </w:rPr>
      </w:pPr>
    </w:p>
    <w:p w14:paraId="545F563B" w14:textId="1F1137D7" w:rsidR="006C6248" w:rsidRDefault="006C6248">
      <w:pPr>
        <w:ind w:left="360" w:right="274"/>
        <w:rPr>
          <w:b/>
          <w:color w:val="000000"/>
          <w:sz w:val="22"/>
          <w:szCs w:val="22"/>
        </w:rPr>
      </w:pPr>
    </w:p>
    <w:p w14:paraId="687BFCC2" w14:textId="3B4909A8" w:rsidR="006C6248" w:rsidRDefault="00000000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ab/>
        <w:t xml:space="preserve">       Very truly yours,</w:t>
      </w:r>
    </w:p>
    <w:p w14:paraId="779C8AD2" w14:textId="5A16BDC3" w:rsidR="006C6248" w:rsidRDefault="00000000">
      <w:pPr>
        <w:ind w:left="360" w:right="274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4B868D27" w14:textId="233A7CDC" w:rsidR="006C6248" w:rsidRDefault="006C6248">
      <w:pPr>
        <w:ind w:left="360" w:right="274"/>
        <w:rPr>
          <w:b/>
          <w:color w:val="000000"/>
        </w:rPr>
      </w:pPr>
    </w:p>
    <w:p w14:paraId="03E1FC8B" w14:textId="294AFDFD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sz w:val="22"/>
          <w:szCs w:val="22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813C4E3" wp14:editId="116F90D7">
                <wp:simplePos x="0" y="0"/>
                <wp:positionH relativeFrom="column">
                  <wp:posOffset>4174490</wp:posOffset>
                </wp:positionH>
                <wp:positionV relativeFrom="page">
                  <wp:posOffset>6767195</wp:posOffset>
                </wp:positionV>
                <wp:extent cx="2258695" cy="221615"/>
                <wp:effectExtent l="0" t="0" r="27305" b="26035"/>
                <wp:wrapNone/>
                <wp:docPr id="4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F6C7073" w14:textId="77777777" w:rsidR="006C6248" w:rsidRDefault="0000000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ROSEMARIE D. TORRES, CESO V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C4E3" id="Text Box 191" o:spid="_x0000_s1050" type="#_x0000_t202" style="position:absolute;left:0;text-align:left;margin-left:328.7pt;margin-top:532.85pt;width:177.85pt;height:17.45pt;z-index:-2516213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" strokecolor="white [3212]">
                <v:textbox inset="0,0,0,0">
                  <w:txbxContent>
                    <w:p w14:paraId="7F6C7073" w14:textId="77777777" w:rsidR="006C6248" w:rsidRDefault="00000000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ROSEMARIE D. TORRES, CESO V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FA21F24" w14:textId="1CEB6323" w:rsidR="006C6248" w:rsidRDefault="00000000">
      <w:pPr>
        <w:ind w:left="90"/>
        <w:jc w:val="center"/>
        <w:rPr>
          <w:b/>
          <w:color w:val="000000"/>
        </w:rPr>
      </w:pPr>
      <w:r>
        <w:rPr>
          <w:b/>
          <w:color w:val="000000"/>
          <w:sz w:val="28"/>
        </w:rPr>
        <w:t xml:space="preserve">      </w:t>
      </w:r>
    </w:p>
    <w:p w14:paraId="599155DC" w14:textId="278D1177" w:rsidR="006C6248" w:rsidRDefault="00000000">
      <w:pPr>
        <w:ind w:left="90"/>
        <w:rPr>
          <w:b/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Schools Division Superintendent</w:t>
      </w:r>
    </w:p>
    <w:p w14:paraId="3797B216" w14:textId="453729F6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</w:t>
      </w:r>
    </w:p>
    <w:p w14:paraId="5197D5AD" w14:textId="48E615D8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4BD5789" wp14:editId="771170F4">
                <wp:simplePos x="0" y="0"/>
                <wp:positionH relativeFrom="column">
                  <wp:posOffset>4174490</wp:posOffset>
                </wp:positionH>
                <wp:positionV relativeFrom="page">
                  <wp:posOffset>7385050</wp:posOffset>
                </wp:positionV>
                <wp:extent cx="2258695" cy="221615"/>
                <wp:effectExtent l="0" t="0" r="27305" b="26035"/>
                <wp:wrapNone/>
                <wp:docPr id="4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AB8A578" w14:textId="3137782C" w:rsidR="006C6248" w:rsidRDefault="001248D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{{DATEOFSIGN}}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5789" id="Text Box 192" o:spid="_x0000_s1051" type="#_x0000_t202" style="position:absolute;left:0;text-align:left;margin-left:328.7pt;margin-top:581.5pt;width:177.85pt;height:17.45pt;z-index:-2516203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" strokecolor="white [3212]">
                <v:textbox inset="0,0,0,0">
                  <w:txbxContent>
                    <w:p w14:paraId="1AB8A578" w14:textId="3137782C" w:rsidR="006C6248" w:rsidRDefault="001248D6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{{DATEOFSIGN}}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ED25F7" w14:textId="682C8E67" w:rsidR="006C6248" w:rsidRDefault="006C6248">
      <w:pPr>
        <w:ind w:left="90"/>
        <w:rPr>
          <w:rStyle w:val="Style6"/>
        </w:rPr>
      </w:pPr>
    </w:p>
    <w:p w14:paraId="4CD63F95" w14:textId="77777777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3F690B5" wp14:editId="551A52E2">
                <wp:simplePos x="0" y="0"/>
                <wp:positionH relativeFrom="column">
                  <wp:posOffset>4391025</wp:posOffset>
                </wp:positionH>
                <wp:positionV relativeFrom="paragraph">
                  <wp:posOffset>-3810</wp:posOffset>
                </wp:positionV>
                <wp:extent cx="1828800" cy="0"/>
                <wp:effectExtent l="0" t="0" r="19050" b="19050"/>
                <wp:wrapNone/>
                <wp:docPr id="4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73" o:spid="_x0000_s1026" o:spt="32" type="#_x0000_t32" style="position:absolute;left:0pt;margin-left:345.75pt;margin-top:-0.3pt;height:0pt;width:144pt;z-index:251685888;mso-width-relative:page;mso-height-relative:page;" filled="f" stroked="t" coordsize="21600,21600" o:allowincell="f" o:gfxdata="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VPrBtQAAAAHAQAADwAAAAAAAAABACAA&#10;AAAiAAAAZHJzL2Rvd25yZXYueG1sUEsBAhQAFAAAAAgAh07iQEbDPsnYAQAAtQMAAA4AAAAAAAAA&#10;AQAgAAAAI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>Date of Signing</w:t>
      </w:r>
    </w:p>
    <w:p w14:paraId="52522293" w14:textId="1376E6B0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</w:p>
    <w:p w14:paraId="34054D60" w14:textId="164DB8E8" w:rsidR="006C6248" w:rsidRDefault="00000000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14:paraId="4A762BE6" w14:textId="280BE9F6" w:rsidR="006C6248" w:rsidRDefault="006C6248">
      <w:pPr>
        <w:ind w:left="90"/>
        <w:rPr>
          <w:b/>
          <w:color w:val="000000"/>
        </w:rPr>
      </w:pPr>
    </w:p>
    <w:p w14:paraId="327EF018" w14:textId="0FDBBD19" w:rsidR="006C6248" w:rsidRDefault="00000000">
      <w:pPr>
        <w:ind w:left="90"/>
        <w:rPr>
          <w:b/>
          <w:color w:val="000000"/>
          <w:sz w:val="18"/>
        </w:rPr>
      </w:pPr>
      <w:r>
        <w:rPr>
          <w:b/>
          <w:color w:val="000000"/>
          <w:sz w:val="18"/>
        </w:rPr>
        <w:t xml:space="preserve">                         </w:t>
      </w:r>
    </w:p>
    <w:p w14:paraId="4ACDA4E1" w14:textId="77777777" w:rsidR="006C6248" w:rsidRDefault="006C6248">
      <w:pPr>
        <w:ind w:left="360"/>
        <w:rPr>
          <w:b/>
          <w:color w:val="000000"/>
          <w:sz w:val="22"/>
          <w:szCs w:val="22"/>
        </w:rPr>
      </w:pPr>
    </w:p>
    <w:p w14:paraId="4E3B359D" w14:textId="4EA09D79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  <w:sz w:val="22"/>
          <w:szCs w:val="22"/>
        </w:rPr>
        <w:t>Accredited/Deregulated Pursuant to</w:t>
      </w:r>
    </w:p>
    <w:p w14:paraId="508494C3" w14:textId="14BBF9EC" w:rsidR="006C6248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CSC Resolution No. 2000878 s. 2020</w:t>
      </w:r>
    </w:p>
    <w:p w14:paraId="094BD6AF" w14:textId="3ED4AF0E" w:rsidR="006C6248" w:rsidRDefault="00000000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dated October 5, 2020</w:t>
      </w:r>
      <w:r>
        <w:rPr>
          <w:rStyle w:val="Style2"/>
          <w:szCs w:val="22"/>
        </w:rPr>
        <w:softHyphen/>
        <w:t xml:space="preserve">  </w:t>
      </w:r>
    </w:p>
    <w:p w14:paraId="3D77A2E2" w14:textId="0735E3A0" w:rsidR="006C6248" w:rsidRDefault="006C6248">
      <w:pPr>
        <w:ind w:left="90"/>
        <w:rPr>
          <w:b/>
          <w:color w:val="000000"/>
        </w:rPr>
      </w:pPr>
    </w:p>
    <w:p w14:paraId="31B0917E" w14:textId="76163D09" w:rsidR="006C6248" w:rsidRDefault="006C6248">
      <w:pPr>
        <w:ind w:left="90"/>
        <w:rPr>
          <w:b/>
          <w:color w:val="000000"/>
        </w:rPr>
      </w:pPr>
    </w:p>
    <w:p w14:paraId="5DCA5CFF" w14:textId="33E15C77" w:rsidR="006C6248" w:rsidRDefault="006C6248">
      <w:pPr>
        <w:ind w:left="90"/>
        <w:rPr>
          <w:b/>
          <w:color w:val="000000"/>
        </w:rPr>
      </w:pPr>
    </w:p>
    <w:p w14:paraId="375E94C1" w14:textId="56C4F18E" w:rsidR="006C6248" w:rsidRDefault="00000000">
      <w:pPr>
        <w:ind w:left="90"/>
        <w:rPr>
          <w:b/>
          <w:color w:val="000000"/>
        </w:rPr>
      </w:pPr>
      <w:r>
        <w:rPr>
          <w:b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6DEA8DED" wp14:editId="5D78B773">
                <wp:simplePos x="0" y="0"/>
                <wp:positionH relativeFrom="column">
                  <wp:posOffset>552450</wp:posOffset>
                </wp:positionH>
                <wp:positionV relativeFrom="paragraph">
                  <wp:posOffset>42545</wp:posOffset>
                </wp:positionV>
                <wp:extent cx="1691640" cy="1620520"/>
                <wp:effectExtent l="19050" t="19050" r="22860" b="36830"/>
                <wp:wrapNone/>
                <wp:docPr id="37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62052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6F21345C" w14:textId="77777777" w:rsidR="006C6248" w:rsidRDefault="006C6248"/>
                          <w:p w14:paraId="67E2908D" w14:textId="77777777" w:rsidR="006C6248" w:rsidRDefault="006C624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9D0570C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8A861CB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EBC7B17" w14:textId="77777777" w:rsidR="006C6248" w:rsidRDefault="006C624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FCB1319" w14:textId="77777777" w:rsidR="006C6248" w:rsidRDefault="00000000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DRY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A8DED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70" o:spid="_x0000_s1052" type="#_x0000_t59" style="position:absolute;left:0;text-align:left;margin-left:43.5pt;margin-top:3.35pt;width:133.2pt;height:1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" o:allowincell="f" fillcolor="#f2f2f2 [3052]" strokecolor="white [3212]" strokeweight="1pt">
                <v:textbox>
                  <w:txbxContent>
                    <w:p w14:paraId="6F21345C" w14:textId="77777777" w:rsidR="006C6248" w:rsidRDefault="006C6248"/>
                    <w:p w14:paraId="67E2908D" w14:textId="77777777" w:rsidR="006C6248" w:rsidRDefault="006C6248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9D0570C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48A861CB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7EBC7B17" w14:textId="77777777" w:rsidR="006C6248" w:rsidRDefault="006C624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1FCB1319" w14:textId="77777777" w:rsidR="006C6248" w:rsidRDefault="00000000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DRY SEAL</w:t>
                      </w:r>
                    </w:p>
                  </w:txbxContent>
                </v:textbox>
              </v:shape>
            </w:pict>
          </mc:Fallback>
        </mc:AlternateContent>
      </w:r>
    </w:p>
    <w:p w14:paraId="427D7C17" w14:textId="0F598F78" w:rsidR="006C6248" w:rsidRDefault="006C6248">
      <w:pPr>
        <w:ind w:left="90"/>
        <w:rPr>
          <w:b/>
          <w:color w:val="000000"/>
        </w:rPr>
      </w:pPr>
    </w:p>
    <w:p w14:paraId="630E5F3C" w14:textId="77777777" w:rsidR="006C6248" w:rsidRDefault="006C6248">
      <w:pPr>
        <w:ind w:left="90"/>
        <w:rPr>
          <w:b/>
          <w:color w:val="000000"/>
        </w:rPr>
      </w:pPr>
    </w:p>
    <w:p w14:paraId="39687BAE" w14:textId="7A34F45A" w:rsidR="006C6248" w:rsidRDefault="006C6248">
      <w:pPr>
        <w:ind w:left="90"/>
        <w:rPr>
          <w:b/>
          <w:color w:val="000000"/>
        </w:rPr>
      </w:pPr>
    </w:p>
    <w:p w14:paraId="785D97DA" w14:textId="3C67B19A" w:rsidR="006C6248" w:rsidRDefault="006C6248">
      <w:pPr>
        <w:ind w:left="90"/>
        <w:rPr>
          <w:b/>
          <w:color w:val="000000"/>
        </w:rPr>
      </w:pPr>
    </w:p>
    <w:p w14:paraId="399777A3" w14:textId="77777777" w:rsidR="006C6248" w:rsidRDefault="006C6248">
      <w:pPr>
        <w:ind w:left="90"/>
        <w:rPr>
          <w:b/>
          <w:color w:val="000000"/>
        </w:rPr>
      </w:pPr>
    </w:p>
    <w:p w14:paraId="02D5825C" w14:textId="76FF521B" w:rsidR="006C6248" w:rsidRDefault="006C6248">
      <w:pPr>
        <w:ind w:left="90"/>
        <w:rPr>
          <w:b/>
          <w:color w:val="000000"/>
        </w:rPr>
      </w:pPr>
    </w:p>
    <w:p w14:paraId="53F6A43D" w14:textId="7FC44040" w:rsidR="006C6248" w:rsidRDefault="006C6248">
      <w:pPr>
        <w:ind w:left="90"/>
        <w:rPr>
          <w:b/>
          <w:color w:val="000000"/>
        </w:rPr>
      </w:pPr>
    </w:p>
    <w:p w14:paraId="3807A76F" w14:textId="77777777" w:rsidR="006C6248" w:rsidRDefault="006C6248">
      <w:pPr>
        <w:ind w:left="90"/>
        <w:rPr>
          <w:b/>
          <w:color w:val="000000"/>
        </w:rPr>
      </w:pPr>
    </w:p>
    <w:p w14:paraId="18AF0DB1" w14:textId="56B59814" w:rsidR="006C6248" w:rsidRDefault="006C6248">
      <w:pPr>
        <w:rPr>
          <w:b/>
          <w:color w:val="000000"/>
        </w:rPr>
      </w:pPr>
    </w:p>
    <w:p w14:paraId="0EACF3E7" w14:textId="2BCEE77D" w:rsidR="006C6248" w:rsidRDefault="00000000">
      <w:pPr>
        <w:ind w:left="90"/>
        <w:rPr>
          <w:b/>
          <w:color w:val="000000"/>
        </w:rPr>
      </w:pPr>
      <w:r>
        <w:rPr>
          <w:i/>
          <w:color w:val="000000"/>
        </w:rPr>
        <w:t xml:space="preserve">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(Stamp of Date of Release)</w:t>
      </w:r>
    </w:p>
    <w:p w14:paraId="1C15AC07" w14:textId="77777777" w:rsidR="006C6248" w:rsidRDefault="006C6248">
      <w:pPr>
        <w:rPr>
          <w:b/>
          <w:color w:val="000000"/>
          <w:sz w:val="10"/>
          <w:szCs w:val="10"/>
        </w:rPr>
      </w:pPr>
    </w:p>
    <w:p w14:paraId="06754A7C" w14:textId="77777777" w:rsidR="006C6248" w:rsidRDefault="006C6248">
      <w:pPr>
        <w:rPr>
          <w:b/>
          <w:color w:val="000000"/>
          <w:sz w:val="10"/>
          <w:szCs w:val="10"/>
        </w:rPr>
      </w:pPr>
    </w:p>
    <w:p w14:paraId="5CB72487" w14:textId="1BCB7920" w:rsidR="006C6248" w:rsidRDefault="006C6248">
      <w:pPr>
        <w:rPr>
          <w:color w:val="000000"/>
          <w:sz w:val="10"/>
          <w:szCs w:val="10"/>
        </w:rPr>
      </w:pPr>
    </w:p>
    <w:p w14:paraId="790132B2" w14:textId="77777777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B4AEC0" wp14:editId="26A0ED7E">
                <wp:simplePos x="0" y="0"/>
                <wp:positionH relativeFrom="column">
                  <wp:posOffset>-231775</wp:posOffset>
                </wp:positionH>
                <wp:positionV relativeFrom="paragraph">
                  <wp:posOffset>45720</wp:posOffset>
                </wp:positionV>
                <wp:extent cx="7200900" cy="5696585"/>
                <wp:effectExtent l="0" t="0" r="19050" b="1841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56965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5B963FE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4AEC0" id="Rectangle 3" o:spid="_x0000_s1053" style="position:absolute;margin-left:-18.25pt;margin-top:3.6pt;width:567pt;height:44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" fillcolor="#a6a6a6" strokecolor="#0d0d0d [3069]" strokeweight="1pt">
                <v:textbox>
                  <w:txbxContent>
                    <w:p w14:paraId="75B963FE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10"/>
          <w:szCs w:val="10"/>
        </w:rPr>
        <w:t xml:space="preserve">  </w:t>
      </w:r>
    </w:p>
    <w:p w14:paraId="3E02C6D5" w14:textId="77777777" w:rsidR="006C6248" w:rsidRDefault="006C6248">
      <w:pPr>
        <w:rPr>
          <w:color w:val="000000"/>
          <w:sz w:val="10"/>
          <w:szCs w:val="10"/>
        </w:rPr>
      </w:pPr>
    </w:p>
    <w:p w14:paraId="0B92B013" w14:textId="77777777" w:rsidR="006C6248" w:rsidRDefault="006C6248">
      <w:pPr>
        <w:rPr>
          <w:color w:val="000000"/>
          <w:sz w:val="10"/>
          <w:szCs w:val="10"/>
        </w:rPr>
      </w:pPr>
    </w:p>
    <w:p w14:paraId="15798273" w14:textId="0F9230BC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C3CA47" wp14:editId="03B0D572">
                <wp:simplePos x="0" y="0"/>
                <wp:positionH relativeFrom="column">
                  <wp:posOffset>-89535</wp:posOffset>
                </wp:positionH>
                <wp:positionV relativeFrom="paragraph">
                  <wp:posOffset>15875</wp:posOffset>
                </wp:positionV>
                <wp:extent cx="6909435" cy="2847340"/>
                <wp:effectExtent l="0" t="0" r="24765" b="1016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84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617FB6" w14:textId="77777777" w:rsidR="006C6248" w:rsidRDefault="006C6248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0F6D280F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69A6911A" w14:textId="77777777" w:rsidR="006C6248" w:rsidRDefault="006C6248">
                            <w:pPr>
                              <w:ind w:left="90"/>
                              <w:jc w:val="both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19817D" w14:textId="77777777" w:rsidR="006C6248" w:rsidRDefault="00000000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This is to certify that all requirements and supporting papers pursuant to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CSC MC No. 24, s. 2017, as amended,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have been complied with, reviewed and found to be in order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897998" w14:textId="77777777" w:rsidR="006C6248" w:rsidRDefault="00000000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have been complied with, reviewed and found to be in order.</w:t>
                            </w:r>
                          </w:p>
                          <w:p w14:paraId="340A8640" w14:textId="77777777" w:rsidR="006C6248" w:rsidRDefault="006C6248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2CD0A69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F152AB8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A14C71C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A275717" w14:textId="77777777" w:rsidR="006C6248" w:rsidRDefault="006C6248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244BFA1" w14:textId="77777777" w:rsidR="006C6248" w:rsidRDefault="006C6248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2787F1F" w14:textId="77777777" w:rsidR="006C6248" w:rsidRDefault="00000000">
                            <w:pPr>
                              <w:ind w:left="360" w:right="390"/>
                              <w:jc w:val="both"/>
                              <w:rPr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RONALD KEVIN C. DEL ROSARIO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Administrative Officer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-HR</w:t>
                            </w:r>
                          </w:p>
                          <w:p w14:paraId="73B19702" w14:textId="77777777" w:rsidR="006C6248" w:rsidRDefault="00000000">
                            <w:pPr>
                              <w:spacing w:line="360" w:lineRule="auto"/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EFB2441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</w:p>
                          <w:p w14:paraId="03AACDA0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A9F17EA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54654CF7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D467B38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CA47" id="Rectangle 16" o:spid="_x0000_s1054" style="position:absolute;margin-left:-7.05pt;margin-top:1.25pt;width:544.05pt;height:224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">
                <v:textbox inset="1pt,1pt,1pt,1pt">
                  <w:txbxContent>
                    <w:p w14:paraId="38617FB6" w14:textId="77777777" w:rsidR="006C6248" w:rsidRDefault="006C6248">
                      <w:pPr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</w:p>
                    <w:p w14:paraId="0F6D280F" w14:textId="77777777" w:rsidR="006C6248" w:rsidRDefault="00000000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69A6911A" w14:textId="77777777" w:rsidR="006C6248" w:rsidRDefault="006C6248">
                      <w:pPr>
                        <w:ind w:left="90"/>
                        <w:jc w:val="both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19817D" w14:textId="77777777" w:rsidR="006C6248" w:rsidRDefault="00000000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  <w:t xml:space="preserve">      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This is to certify that all requirements and supporting papers pursuant to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CSC MC No. 24, s. 2017, as amended,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have been complied with, reviewed and found to be in order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B897998" w14:textId="77777777" w:rsidR="006C6248" w:rsidRDefault="00000000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have been complied with, reviewed and found to be in order.</w:t>
                      </w:r>
                    </w:p>
                    <w:p w14:paraId="340A8640" w14:textId="77777777" w:rsidR="006C6248" w:rsidRDefault="006C6248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2CD0A69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F152AB8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A14C71C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A275717" w14:textId="77777777" w:rsidR="006C6248" w:rsidRDefault="006C6248">
                      <w:pPr>
                        <w:ind w:left="360"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244BFA1" w14:textId="77777777" w:rsidR="006C6248" w:rsidRDefault="006C6248">
                      <w:pPr>
                        <w:ind w:right="39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2787F1F" w14:textId="77777777" w:rsidR="006C6248" w:rsidRDefault="00000000">
                      <w:pPr>
                        <w:ind w:left="360" w:right="390"/>
                        <w:jc w:val="both"/>
                        <w:rPr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PH"/>
                        </w:rPr>
                        <w:t>RONALD KEVIN C. DEL ROSARIO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Administrative Officer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>I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>-HR</w:t>
                      </w:r>
                    </w:p>
                    <w:p w14:paraId="73B19702" w14:textId="77777777" w:rsidR="006C6248" w:rsidRDefault="00000000">
                      <w:pPr>
                        <w:spacing w:line="360" w:lineRule="auto"/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EFB2441" w14:textId="77777777" w:rsidR="006C6248" w:rsidRDefault="00000000">
                      <w:pPr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</w:p>
                    <w:p w14:paraId="03AACDA0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A9F17EA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54654CF7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D467B38" w14:textId="77777777" w:rsidR="006C6248" w:rsidRDefault="006C6248">
                      <w:pPr>
                        <w:jc w:val="both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E3C6F" w14:textId="77777777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  <w:t xml:space="preserve">               </w:t>
      </w:r>
    </w:p>
    <w:p w14:paraId="78B1532D" w14:textId="77777777" w:rsidR="006C6248" w:rsidRDefault="006C6248">
      <w:pPr>
        <w:rPr>
          <w:color w:val="000000"/>
          <w:sz w:val="10"/>
          <w:szCs w:val="10"/>
        </w:rPr>
      </w:pPr>
    </w:p>
    <w:p w14:paraId="45D0D212" w14:textId="0F97E2E3" w:rsidR="006C6248" w:rsidRDefault="006C6248">
      <w:pPr>
        <w:rPr>
          <w:color w:val="000000"/>
          <w:sz w:val="10"/>
          <w:szCs w:val="10"/>
        </w:rPr>
      </w:pPr>
    </w:p>
    <w:p w14:paraId="7717C597" w14:textId="77777777" w:rsidR="006C6248" w:rsidRDefault="006C6248">
      <w:pPr>
        <w:rPr>
          <w:color w:val="000000"/>
          <w:sz w:val="10"/>
          <w:szCs w:val="10"/>
        </w:rPr>
      </w:pPr>
    </w:p>
    <w:p w14:paraId="660435E1" w14:textId="6D535304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4A93D4AD" w14:textId="77777777" w:rsidR="006C6248" w:rsidRDefault="006C6248">
      <w:pPr>
        <w:rPr>
          <w:color w:val="000000"/>
          <w:sz w:val="2"/>
          <w:szCs w:val="2"/>
        </w:rPr>
      </w:pPr>
    </w:p>
    <w:p w14:paraId="2452C5D1" w14:textId="77777777" w:rsidR="006C6248" w:rsidRDefault="006C6248">
      <w:pPr>
        <w:rPr>
          <w:color w:val="000000"/>
          <w:sz w:val="2"/>
          <w:szCs w:val="2"/>
        </w:rPr>
      </w:pPr>
    </w:p>
    <w:p w14:paraId="167BBC05" w14:textId="77777777" w:rsidR="006C6248" w:rsidRDefault="006C6248">
      <w:pPr>
        <w:rPr>
          <w:color w:val="000000"/>
          <w:sz w:val="2"/>
          <w:szCs w:val="2"/>
        </w:rPr>
      </w:pPr>
    </w:p>
    <w:p w14:paraId="23E8BE2C" w14:textId="77777777" w:rsidR="006C6248" w:rsidRDefault="006C6248">
      <w:pPr>
        <w:rPr>
          <w:color w:val="000000"/>
          <w:sz w:val="2"/>
          <w:szCs w:val="2"/>
        </w:rPr>
      </w:pPr>
    </w:p>
    <w:p w14:paraId="32D453DC" w14:textId="77777777" w:rsidR="006C6248" w:rsidRDefault="006C6248">
      <w:pPr>
        <w:rPr>
          <w:color w:val="000000"/>
          <w:sz w:val="2"/>
          <w:szCs w:val="2"/>
        </w:rPr>
      </w:pPr>
    </w:p>
    <w:p w14:paraId="16A1E967" w14:textId="77777777" w:rsidR="006C6248" w:rsidRDefault="006C6248">
      <w:pPr>
        <w:rPr>
          <w:color w:val="000000"/>
          <w:sz w:val="2"/>
          <w:szCs w:val="2"/>
        </w:rPr>
      </w:pPr>
    </w:p>
    <w:p w14:paraId="5C83DD06" w14:textId="5E901E9D" w:rsidR="006C6248" w:rsidRDefault="006C6248">
      <w:pPr>
        <w:rPr>
          <w:color w:val="000000"/>
          <w:sz w:val="2"/>
          <w:szCs w:val="2"/>
        </w:rPr>
      </w:pPr>
    </w:p>
    <w:p w14:paraId="49C30965" w14:textId="6468B7FA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  <w:t xml:space="preserve"> </w:t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5A4C35D7" w14:textId="3BC1546C" w:rsidR="006C6248" w:rsidRDefault="006C6248">
      <w:pPr>
        <w:rPr>
          <w:color w:val="000000"/>
          <w:sz w:val="10"/>
          <w:szCs w:val="10"/>
        </w:rPr>
      </w:pPr>
    </w:p>
    <w:p w14:paraId="38BA6441" w14:textId="55A9B1D8" w:rsidR="006C6248" w:rsidRDefault="006C6248">
      <w:pPr>
        <w:rPr>
          <w:color w:val="000000"/>
          <w:sz w:val="10"/>
          <w:szCs w:val="10"/>
        </w:rPr>
      </w:pPr>
    </w:p>
    <w:p w14:paraId="61A4E1B6" w14:textId="07513F91" w:rsidR="006C6248" w:rsidRDefault="006C6248">
      <w:pPr>
        <w:rPr>
          <w:color w:val="000000"/>
          <w:sz w:val="10"/>
          <w:szCs w:val="10"/>
        </w:rPr>
      </w:pPr>
    </w:p>
    <w:p w14:paraId="0D73E3A1" w14:textId="657E9CD2" w:rsidR="006C6248" w:rsidRDefault="006C6248">
      <w:pPr>
        <w:rPr>
          <w:color w:val="000000"/>
          <w:sz w:val="10"/>
          <w:szCs w:val="10"/>
        </w:rPr>
      </w:pPr>
    </w:p>
    <w:p w14:paraId="31F0492B" w14:textId="59208335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9BC503B" wp14:editId="3F96890C">
                <wp:simplePos x="0" y="0"/>
                <wp:positionH relativeFrom="column">
                  <wp:posOffset>2260600</wp:posOffset>
                </wp:positionH>
                <wp:positionV relativeFrom="paragraph">
                  <wp:posOffset>41910</wp:posOffset>
                </wp:positionV>
                <wp:extent cx="2289810" cy="251460"/>
                <wp:effectExtent l="0" t="0" r="0" b="0"/>
                <wp:wrapNone/>
                <wp:docPr id="1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5E41B" w14:textId="670EB9DC" w:rsidR="006C6248" w:rsidRDefault="00646A4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C503B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55" type="#_x0000_t202" style="position:absolute;margin-left:178pt;margin-top:3.3pt;width:180.3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" o:allowincell="f" filled="f" stroked="f">
                <v:textbox>
                  <w:txbxContent>
                    <w:p w14:paraId="11E5E41B" w14:textId="670EB9DC" w:rsidR="006C6248" w:rsidRDefault="00646A40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0"/>
          <w:szCs w:val="10"/>
          <w:lang w:val="fil-PH" w:eastAsia="fil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2BF519" wp14:editId="4966C501">
                <wp:simplePos x="0" y="0"/>
                <wp:positionH relativeFrom="column">
                  <wp:posOffset>-73660</wp:posOffset>
                </wp:positionH>
                <wp:positionV relativeFrom="paragraph">
                  <wp:posOffset>80645</wp:posOffset>
                </wp:positionV>
                <wp:extent cx="6858000" cy="1165860"/>
                <wp:effectExtent l="0" t="0" r="19050" b="15240"/>
                <wp:wrapNone/>
                <wp:docPr id="1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ED9CF03" w14:textId="5D0EEEC1" w:rsidR="006C6248" w:rsidRDefault="00000000">
                            <w:pPr>
                              <w:spacing w:line="360" w:lineRule="auto"/>
                              <w:ind w:left="360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The position was published at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  <w:t xml:space="preserve">_______________________________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from</w:t>
                            </w:r>
                            <w:r w:rsid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>N/A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>N/A</w:t>
                            </w:r>
                            <w:r w:rsidR="00A37F9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and posted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N/A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from</w:t>
                            </w:r>
                            <w:r w:rsidR="00A37F9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>N/A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N/A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in consonance with RA No. 7041. The assessment by the Human Resource Merit Promotion and Selection Board (HRMPSB) started on</w:t>
                            </w:r>
                            <w:r w:rsidR="00646A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N/A</w:t>
                            </w:r>
                            <w:r w:rsidR="00825416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E7791D" w14:textId="77777777" w:rsidR="006C6248" w:rsidRDefault="006C6248"/>
                          <w:p w14:paraId="0F1E0AE8" w14:textId="77777777" w:rsidR="006C6248" w:rsidRDefault="006C62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F519" id="Text Box 151" o:spid="_x0000_s1056" type="#_x0000_t202" style="position:absolute;margin-left:-5.8pt;margin-top:6.35pt;width:540pt;height:91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" strokecolor="white">
                <v:textbox inset="0,0,0,0">
                  <w:txbxContent>
                    <w:p w14:paraId="4ED9CF03" w14:textId="5D0EEEC1" w:rsidR="006C6248" w:rsidRDefault="00000000">
                      <w:pPr>
                        <w:spacing w:line="360" w:lineRule="auto"/>
                        <w:ind w:left="360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The position was published at </w:t>
                      </w:r>
                      <w:r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  <w:t xml:space="preserve">_______________________________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from</w:t>
                      </w:r>
                      <w:r w:rsidR="0082541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>N/A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to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>N/A</w:t>
                      </w:r>
                      <w:r w:rsidR="00A37F9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and posted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 xml:space="preserve">N/A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from</w:t>
                      </w:r>
                      <w:r w:rsidR="00A37F9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>N/A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to 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 xml:space="preserve">N/A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in consonance with RA No. 7041. The assessment by the Human Resource Merit Promotion and Selection Board (HRMPSB) started on</w:t>
                      </w:r>
                      <w:r w:rsidR="00646A40">
                        <w:rPr>
                          <w:color w:val="000000"/>
                          <w:sz w:val="24"/>
                          <w:szCs w:val="24"/>
                        </w:rPr>
                        <w:t xml:space="preserve"> N/A</w:t>
                      </w:r>
                      <w:r w:rsidR="00825416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14E7791D" w14:textId="77777777" w:rsidR="006C6248" w:rsidRDefault="006C6248"/>
                    <w:p w14:paraId="0F1E0AE8" w14:textId="77777777" w:rsidR="006C6248" w:rsidRDefault="006C6248"/>
                  </w:txbxContent>
                </v:textbox>
              </v:shape>
            </w:pict>
          </mc:Fallback>
        </mc:AlternateContent>
      </w:r>
    </w:p>
    <w:p w14:paraId="6A33BA81" w14:textId="4FA3CF4A" w:rsidR="006C6248" w:rsidRDefault="00000000">
      <w:pPr>
        <w:rPr>
          <w:rStyle w:val="Style8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14:paraId="5D86D66E" w14:textId="5447D623" w:rsidR="006C6248" w:rsidRDefault="006C6248">
      <w:pPr>
        <w:rPr>
          <w:rStyle w:val="Style8"/>
        </w:rPr>
      </w:pPr>
    </w:p>
    <w:p w14:paraId="18DD2590" w14:textId="58D39C84" w:rsidR="006C6248" w:rsidRDefault="006C6248">
      <w:pPr>
        <w:rPr>
          <w:rStyle w:val="Style8"/>
        </w:rPr>
      </w:pPr>
    </w:p>
    <w:p w14:paraId="76F6B27E" w14:textId="0E934629" w:rsidR="006C6248" w:rsidRDefault="006C6248">
      <w:pPr>
        <w:rPr>
          <w:rStyle w:val="Style8"/>
        </w:rPr>
      </w:pPr>
    </w:p>
    <w:p w14:paraId="712A79EA" w14:textId="782666BA" w:rsidR="006C6248" w:rsidRDefault="006C6248">
      <w:pPr>
        <w:rPr>
          <w:rStyle w:val="Style8"/>
        </w:rPr>
      </w:pPr>
    </w:p>
    <w:p w14:paraId="059406D0" w14:textId="6CC1D7F4" w:rsidR="006C6248" w:rsidRDefault="006C6248">
      <w:pPr>
        <w:rPr>
          <w:color w:val="000000"/>
          <w:sz w:val="10"/>
          <w:szCs w:val="10"/>
        </w:rPr>
      </w:pPr>
    </w:p>
    <w:p w14:paraId="1AD61655" w14:textId="0C02F5F9" w:rsidR="006C6248" w:rsidRDefault="006C6248">
      <w:pPr>
        <w:rPr>
          <w:color w:val="000000"/>
          <w:sz w:val="10"/>
          <w:szCs w:val="10"/>
        </w:rPr>
      </w:pPr>
    </w:p>
    <w:p w14:paraId="22237A45" w14:textId="69443E4E" w:rsidR="006C6248" w:rsidRDefault="006C6248">
      <w:pPr>
        <w:rPr>
          <w:color w:val="000000"/>
          <w:sz w:val="10"/>
          <w:szCs w:val="10"/>
        </w:rPr>
      </w:pPr>
    </w:p>
    <w:p w14:paraId="4616762B" w14:textId="6A2672DE" w:rsidR="006C6248" w:rsidRDefault="006C6248">
      <w:pPr>
        <w:rPr>
          <w:color w:val="000000"/>
          <w:sz w:val="10"/>
          <w:szCs w:val="10"/>
        </w:rPr>
      </w:pPr>
    </w:p>
    <w:p w14:paraId="66C025F0" w14:textId="586F349A" w:rsidR="006C6248" w:rsidRDefault="006C6248">
      <w:pPr>
        <w:rPr>
          <w:color w:val="000000"/>
          <w:sz w:val="10"/>
          <w:szCs w:val="10"/>
        </w:rPr>
      </w:pPr>
    </w:p>
    <w:p w14:paraId="747C4B9D" w14:textId="7A4453BC" w:rsidR="006C6248" w:rsidRDefault="006C6248">
      <w:pPr>
        <w:rPr>
          <w:color w:val="000000"/>
          <w:sz w:val="10"/>
          <w:szCs w:val="10"/>
        </w:rPr>
      </w:pPr>
    </w:p>
    <w:p w14:paraId="5F6DC7A9" w14:textId="5260E462" w:rsidR="006C6248" w:rsidRDefault="006C6248">
      <w:pPr>
        <w:rPr>
          <w:color w:val="000000"/>
          <w:sz w:val="10"/>
          <w:szCs w:val="10"/>
        </w:rPr>
      </w:pPr>
    </w:p>
    <w:p w14:paraId="11918187" w14:textId="77777777" w:rsidR="006C6248" w:rsidRDefault="006C6248">
      <w:pPr>
        <w:rPr>
          <w:color w:val="000000"/>
          <w:sz w:val="10"/>
          <w:szCs w:val="10"/>
        </w:rPr>
      </w:pPr>
    </w:p>
    <w:p w14:paraId="1622D76F" w14:textId="10286834" w:rsidR="006C6248" w:rsidRDefault="006C6248">
      <w:pPr>
        <w:rPr>
          <w:color w:val="000000"/>
          <w:sz w:val="10"/>
          <w:szCs w:val="10"/>
        </w:rPr>
      </w:pPr>
    </w:p>
    <w:p w14:paraId="51AF8A6D" w14:textId="38E07957" w:rsidR="006C6248" w:rsidRDefault="00000000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14:paraId="565E4DEA" w14:textId="77777777" w:rsidR="006C6248" w:rsidRDefault="006C6248">
      <w:pPr>
        <w:rPr>
          <w:color w:val="000000"/>
          <w:sz w:val="10"/>
          <w:szCs w:val="10"/>
        </w:rPr>
      </w:pPr>
    </w:p>
    <w:p w14:paraId="7ADFED6F" w14:textId="77777777" w:rsidR="006C6248" w:rsidRDefault="006C6248">
      <w:pPr>
        <w:rPr>
          <w:color w:val="000000"/>
          <w:sz w:val="10"/>
          <w:szCs w:val="10"/>
        </w:rPr>
      </w:pPr>
    </w:p>
    <w:p w14:paraId="7BA4BCF2" w14:textId="77777777" w:rsidR="006C6248" w:rsidRDefault="006C6248">
      <w:pPr>
        <w:rPr>
          <w:color w:val="000000"/>
          <w:sz w:val="10"/>
          <w:szCs w:val="10"/>
        </w:rPr>
      </w:pPr>
    </w:p>
    <w:p w14:paraId="79F19967" w14:textId="56169062" w:rsidR="006C6248" w:rsidRDefault="006C6248">
      <w:pPr>
        <w:rPr>
          <w:color w:val="000000"/>
          <w:sz w:val="10"/>
          <w:szCs w:val="10"/>
        </w:rPr>
      </w:pPr>
    </w:p>
    <w:p w14:paraId="4497109C" w14:textId="77777777" w:rsidR="006C6248" w:rsidRDefault="006C6248">
      <w:pPr>
        <w:rPr>
          <w:color w:val="000000"/>
          <w:sz w:val="10"/>
          <w:szCs w:val="10"/>
        </w:rPr>
      </w:pPr>
    </w:p>
    <w:p w14:paraId="726504D0" w14:textId="77777777" w:rsidR="006C6248" w:rsidRDefault="006C6248">
      <w:pPr>
        <w:rPr>
          <w:color w:val="000000"/>
          <w:sz w:val="10"/>
          <w:szCs w:val="10"/>
        </w:rPr>
      </w:pPr>
    </w:p>
    <w:p w14:paraId="28769F18" w14:textId="14F386B9" w:rsidR="006C6248" w:rsidRDefault="00000000">
      <w:pPr>
        <w:rPr>
          <w:color w:val="000000"/>
          <w:sz w:val="10"/>
          <w:szCs w:val="10"/>
        </w:rPr>
      </w:pPr>
      <w:r>
        <w:rPr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A09A33" wp14:editId="31A42A5E">
                <wp:simplePos x="0" y="0"/>
                <wp:positionH relativeFrom="column">
                  <wp:posOffset>-89535</wp:posOffset>
                </wp:positionH>
                <wp:positionV relativeFrom="paragraph">
                  <wp:posOffset>42545</wp:posOffset>
                </wp:positionV>
                <wp:extent cx="6909435" cy="2201545"/>
                <wp:effectExtent l="0" t="0" r="24765" b="27305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AE28CD" w14:textId="77777777" w:rsidR="006C6248" w:rsidRDefault="006C6248">
                            <w:pPr>
                              <w:jc w:val="cente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14:paraId="3F5FF36D" w14:textId="77777777" w:rsidR="006C6248" w:rsidRDefault="00000000">
                            <w:pPr>
                              <w:jc w:val="cente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5F0A63DA" w14:textId="77777777" w:rsidR="006C6248" w:rsidRDefault="006C6248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14:paraId="2CA5986F" w14:textId="20DA8121" w:rsidR="006C6248" w:rsidRDefault="00000000">
                            <w:pPr>
                              <w:spacing w:line="360" w:lineRule="auto"/>
                              <w:ind w:left="360" w:right="390" w:firstLine="360"/>
                              <w:jc w:val="both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This      is     to       certify      that       the      appointee      has     been     screened     and     found     qualified by the majority of the HRMPSB/Placement Committee during the deliberation held on</w:t>
                            </w:r>
                            <w:r w:rsidR="003F6310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6A40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N/A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5416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D5A5ED" w14:textId="77777777" w:rsidR="006C6248" w:rsidRDefault="006C6248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A4B5981" w14:textId="77777777" w:rsidR="006C6248" w:rsidRDefault="00000000">
                            <w:pPr>
                              <w:jc w:val="both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  <w:t xml:space="preserve">                                                                                                                 </w:t>
                            </w:r>
                          </w:p>
                          <w:p w14:paraId="07B56CA1" w14:textId="28B5EEA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</w:p>
                          <w:p w14:paraId="561509E5" w14:textId="327D3680" w:rsidR="006C6248" w:rsidRDefault="00000000">
                            <w:pP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02972E2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09A33" id="Rectangle 25" o:spid="_x0000_s1057" style="position:absolute;margin-left:-7.05pt;margin-top:3.35pt;width:544.05pt;height:173.3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" strokeweight="1pt">
                <v:textbox inset="1pt,1pt,1pt,1pt">
                  <w:txbxContent>
                    <w:p w14:paraId="07AE28CD" w14:textId="77777777" w:rsidR="006C6248" w:rsidRDefault="006C6248">
                      <w:pPr>
                        <w:jc w:val="center"/>
                        <w:rPr>
                          <w:bCs/>
                          <w:color w:val="000000"/>
                          <w:sz w:val="24"/>
                        </w:rPr>
                      </w:pPr>
                    </w:p>
                    <w:p w14:paraId="3F5FF36D" w14:textId="77777777" w:rsidR="006C6248" w:rsidRDefault="00000000">
                      <w:pPr>
                        <w:jc w:val="center"/>
                        <w:rPr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bCs/>
                          <w:color w:val="000000"/>
                          <w:sz w:val="28"/>
                        </w:rPr>
                        <w:t>Certification</w:t>
                      </w:r>
                    </w:p>
                    <w:p w14:paraId="5F0A63DA" w14:textId="77777777" w:rsidR="006C6248" w:rsidRDefault="006C6248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</w:p>
                    <w:p w14:paraId="2CA5986F" w14:textId="20DA8121" w:rsidR="006C6248" w:rsidRDefault="00000000">
                      <w:pPr>
                        <w:spacing w:line="360" w:lineRule="auto"/>
                        <w:ind w:left="360" w:right="390" w:firstLine="360"/>
                        <w:jc w:val="both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     This      is     to       certify      that       the      appointee      has     been     screened     and     found     qualified by the majority of the HRMPSB/Placement Committee during the deliberation held on</w:t>
                      </w:r>
                      <w:r w:rsidR="003F6310"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46A40">
                        <w:rPr>
                          <w:bCs/>
                          <w:color w:val="000000"/>
                          <w:sz w:val="24"/>
                          <w:szCs w:val="24"/>
                        </w:rPr>
                        <w:t>N/A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25416">
                        <w:rPr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7D5A5ED" w14:textId="77777777" w:rsidR="006C6248" w:rsidRDefault="006C6248">
                      <w:pPr>
                        <w:jc w:val="both"/>
                        <w:rPr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0A4B5981" w14:textId="77777777" w:rsidR="006C6248" w:rsidRDefault="00000000">
                      <w:pPr>
                        <w:jc w:val="both"/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ab/>
                        <w:t xml:space="preserve">                                                                                                                 </w:t>
                      </w:r>
                    </w:p>
                    <w:p w14:paraId="07B56CA1" w14:textId="28B5EEA7" w:rsidR="006C6248" w:rsidRDefault="00000000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bCs/>
                          <w:color w:val="000000"/>
                        </w:rPr>
                        <w:t xml:space="preserve">                                                                                                                  </w:t>
                      </w:r>
                    </w:p>
                    <w:p w14:paraId="561509E5" w14:textId="327D3680" w:rsidR="006C6248" w:rsidRDefault="00000000">
                      <w:pPr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002972E2" w14:textId="77777777" w:rsidR="006C6248" w:rsidRDefault="00000000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9C21530" w14:textId="77777777" w:rsidR="006C6248" w:rsidRDefault="006C6248">
      <w:pPr>
        <w:rPr>
          <w:color w:val="000000"/>
          <w:sz w:val="10"/>
          <w:szCs w:val="10"/>
        </w:rPr>
      </w:pPr>
    </w:p>
    <w:p w14:paraId="55B3B87D" w14:textId="77777777" w:rsidR="006C6248" w:rsidRDefault="006C6248">
      <w:pPr>
        <w:rPr>
          <w:color w:val="000000"/>
          <w:sz w:val="10"/>
          <w:szCs w:val="10"/>
        </w:rPr>
      </w:pPr>
    </w:p>
    <w:p w14:paraId="6AB97C62" w14:textId="4AD362D1" w:rsidR="006C6248" w:rsidRDefault="006C6248">
      <w:pPr>
        <w:rPr>
          <w:color w:val="000000"/>
          <w:sz w:val="10"/>
          <w:szCs w:val="10"/>
        </w:rPr>
      </w:pPr>
    </w:p>
    <w:p w14:paraId="68E5A7CC" w14:textId="77777777" w:rsidR="006C6248" w:rsidRDefault="006C6248">
      <w:pPr>
        <w:rPr>
          <w:color w:val="000000"/>
          <w:sz w:val="10"/>
          <w:szCs w:val="10"/>
        </w:rPr>
      </w:pPr>
    </w:p>
    <w:p w14:paraId="4D63220A" w14:textId="77777777" w:rsidR="006C6248" w:rsidRDefault="006C6248">
      <w:pPr>
        <w:rPr>
          <w:color w:val="000000"/>
          <w:sz w:val="10"/>
          <w:szCs w:val="10"/>
        </w:rPr>
      </w:pPr>
    </w:p>
    <w:p w14:paraId="6F1DA6CE" w14:textId="77777777" w:rsidR="006C6248" w:rsidRDefault="006C6248">
      <w:pPr>
        <w:rPr>
          <w:color w:val="000000"/>
          <w:sz w:val="10"/>
          <w:szCs w:val="10"/>
        </w:rPr>
      </w:pPr>
    </w:p>
    <w:p w14:paraId="5F95307C" w14:textId="2342A2D6" w:rsidR="006C6248" w:rsidRDefault="006C6248">
      <w:pPr>
        <w:rPr>
          <w:color w:val="000000"/>
          <w:sz w:val="10"/>
          <w:szCs w:val="10"/>
        </w:rPr>
      </w:pPr>
    </w:p>
    <w:p w14:paraId="7971E46D" w14:textId="1563ECA0" w:rsidR="006C6248" w:rsidRDefault="006C6248">
      <w:pPr>
        <w:rPr>
          <w:color w:val="000000"/>
          <w:sz w:val="10"/>
          <w:szCs w:val="10"/>
        </w:rPr>
      </w:pPr>
    </w:p>
    <w:p w14:paraId="21553292" w14:textId="77777777" w:rsidR="006C6248" w:rsidRDefault="006C6248">
      <w:pPr>
        <w:rPr>
          <w:color w:val="000000"/>
          <w:sz w:val="10"/>
          <w:szCs w:val="10"/>
        </w:rPr>
      </w:pPr>
    </w:p>
    <w:p w14:paraId="5C81C003" w14:textId="77777777" w:rsidR="006C6248" w:rsidRDefault="006C6248">
      <w:pPr>
        <w:rPr>
          <w:color w:val="000000"/>
          <w:sz w:val="10"/>
          <w:szCs w:val="10"/>
        </w:rPr>
      </w:pPr>
    </w:p>
    <w:p w14:paraId="78B01D09" w14:textId="25EFDC99" w:rsidR="006C6248" w:rsidRDefault="006C6248">
      <w:pPr>
        <w:rPr>
          <w:color w:val="000000"/>
          <w:sz w:val="10"/>
          <w:szCs w:val="10"/>
        </w:rPr>
      </w:pPr>
    </w:p>
    <w:p w14:paraId="1756DC55" w14:textId="77777777" w:rsidR="006C6248" w:rsidRDefault="006C6248">
      <w:pPr>
        <w:rPr>
          <w:color w:val="000000"/>
          <w:sz w:val="10"/>
          <w:szCs w:val="10"/>
        </w:rPr>
      </w:pPr>
    </w:p>
    <w:p w14:paraId="7A4F584E" w14:textId="77777777" w:rsidR="006C6248" w:rsidRDefault="006C6248">
      <w:pPr>
        <w:rPr>
          <w:color w:val="000000"/>
          <w:sz w:val="10"/>
          <w:szCs w:val="10"/>
        </w:rPr>
      </w:pPr>
    </w:p>
    <w:p w14:paraId="50FBA7B7" w14:textId="679E16E3" w:rsidR="006C6248" w:rsidRDefault="006C6248">
      <w:pPr>
        <w:rPr>
          <w:color w:val="000000"/>
          <w:sz w:val="4"/>
          <w:szCs w:val="4"/>
        </w:rPr>
      </w:pPr>
    </w:p>
    <w:p w14:paraId="615DE93A" w14:textId="77777777" w:rsidR="006C6248" w:rsidRDefault="006C6248">
      <w:pPr>
        <w:rPr>
          <w:color w:val="000000"/>
          <w:sz w:val="4"/>
          <w:szCs w:val="4"/>
        </w:rPr>
      </w:pPr>
    </w:p>
    <w:p w14:paraId="6AC9366D" w14:textId="77777777" w:rsidR="006C6248" w:rsidRDefault="006C6248">
      <w:pPr>
        <w:rPr>
          <w:color w:val="000000"/>
          <w:sz w:val="4"/>
          <w:szCs w:val="4"/>
        </w:rPr>
      </w:pPr>
    </w:p>
    <w:p w14:paraId="4439E411" w14:textId="6DCB50C3" w:rsidR="006C6248" w:rsidRDefault="00000000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14:paraId="7BEF2C60" w14:textId="68EA9B45" w:rsidR="006C6248" w:rsidRDefault="006C6248">
      <w:pPr>
        <w:rPr>
          <w:color w:val="000000"/>
          <w:sz w:val="10"/>
          <w:szCs w:val="10"/>
        </w:rPr>
      </w:pPr>
    </w:p>
    <w:p w14:paraId="218654AA" w14:textId="7DF9D316" w:rsidR="006C6248" w:rsidRDefault="006C6248">
      <w:pPr>
        <w:rPr>
          <w:color w:val="000000"/>
          <w:sz w:val="10"/>
          <w:szCs w:val="10"/>
        </w:rPr>
      </w:pPr>
    </w:p>
    <w:p w14:paraId="396AC5EA" w14:textId="0E7118D2" w:rsidR="006C6248" w:rsidRDefault="006C6248">
      <w:pPr>
        <w:rPr>
          <w:color w:val="000000"/>
          <w:sz w:val="4"/>
          <w:szCs w:val="4"/>
        </w:rPr>
      </w:pPr>
    </w:p>
    <w:p w14:paraId="503778C6" w14:textId="7E34D734" w:rsidR="006C6248" w:rsidRDefault="006C6248">
      <w:pPr>
        <w:rPr>
          <w:color w:val="000000"/>
          <w:sz w:val="4"/>
          <w:szCs w:val="4"/>
        </w:rPr>
      </w:pPr>
    </w:p>
    <w:p w14:paraId="7B212ACE" w14:textId="0BC8F49E" w:rsidR="006C6248" w:rsidRDefault="006C6248">
      <w:pPr>
        <w:rPr>
          <w:color w:val="000000"/>
          <w:sz w:val="4"/>
          <w:szCs w:val="4"/>
        </w:rPr>
      </w:pPr>
    </w:p>
    <w:p w14:paraId="427409BC" w14:textId="77777777" w:rsidR="006C6248" w:rsidRDefault="006C6248">
      <w:pPr>
        <w:rPr>
          <w:color w:val="000000"/>
          <w:sz w:val="4"/>
          <w:szCs w:val="4"/>
        </w:rPr>
      </w:pPr>
    </w:p>
    <w:p w14:paraId="78A65686" w14:textId="6D51667D" w:rsidR="006C6248" w:rsidRDefault="006C6248">
      <w:pPr>
        <w:rPr>
          <w:color w:val="000000"/>
          <w:sz w:val="10"/>
          <w:szCs w:val="10"/>
        </w:rPr>
      </w:pPr>
    </w:p>
    <w:p w14:paraId="20523BBB" w14:textId="6DDC2B7C" w:rsidR="006C6248" w:rsidRDefault="006C6248">
      <w:pPr>
        <w:jc w:val="center"/>
        <w:rPr>
          <w:rStyle w:val="Style9"/>
        </w:rPr>
      </w:pPr>
    </w:p>
    <w:p w14:paraId="0DCA41E3" w14:textId="77777777" w:rsidR="006C6248" w:rsidRDefault="00000000">
      <w:pPr>
        <w:jc w:val="center"/>
        <w:rPr>
          <w:b/>
          <w:bCs/>
          <w:color w:val="000000"/>
          <w:sz w:val="10"/>
          <w:szCs w:val="10"/>
        </w:rPr>
      </w:pPr>
      <w:r>
        <w:rPr>
          <w:rStyle w:val="Style9"/>
        </w:rPr>
        <w:t xml:space="preserve">                                 </w:t>
      </w:r>
      <w:r>
        <w:rPr>
          <w:rStyle w:val="Style9"/>
          <w:b w:val="0"/>
          <w:bCs/>
        </w:rPr>
        <w:t xml:space="preserve">                                                                   </w:t>
      </w:r>
    </w:p>
    <w:p w14:paraId="234E69D9" w14:textId="77777777" w:rsidR="006C6248" w:rsidRDefault="006C6248">
      <w:pPr>
        <w:rPr>
          <w:color w:val="000000"/>
          <w:sz w:val="10"/>
          <w:szCs w:val="10"/>
        </w:rPr>
      </w:pPr>
    </w:p>
    <w:p w14:paraId="123F6F25" w14:textId="77777777" w:rsidR="006C6248" w:rsidRDefault="006C6248">
      <w:pPr>
        <w:rPr>
          <w:color w:val="000000"/>
          <w:sz w:val="10"/>
          <w:szCs w:val="10"/>
        </w:rPr>
      </w:pPr>
    </w:p>
    <w:p w14:paraId="26979298" w14:textId="77777777" w:rsidR="006C6248" w:rsidRDefault="006C6248">
      <w:pPr>
        <w:rPr>
          <w:color w:val="000000"/>
          <w:sz w:val="10"/>
          <w:szCs w:val="10"/>
        </w:rPr>
      </w:pPr>
    </w:p>
    <w:p w14:paraId="1FDF94E2" w14:textId="77777777" w:rsidR="006C6248" w:rsidRDefault="006C6248">
      <w:pPr>
        <w:rPr>
          <w:color w:val="000000"/>
          <w:sz w:val="10"/>
          <w:szCs w:val="10"/>
        </w:rPr>
      </w:pPr>
    </w:p>
    <w:p w14:paraId="5F5F5666" w14:textId="77777777" w:rsidR="006C6248" w:rsidRDefault="006C6248">
      <w:pPr>
        <w:rPr>
          <w:color w:val="000000"/>
          <w:sz w:val="10"/>
          <w:szCs w:val="10"/>
        </w:rPr>
      </w:pPr>
    </w:p>
    <w:p w14:paraId="67827F03" w14:textId="77777777" w:rsidR="006C6248" w:rsidRDefault="006C6248">
      <w:pPr>
        <w:rPr>
          <w:color w:val="000000"/>
          <w:sz w:val="10"/>
          <w:szCs w:val="10"/>
        </w:rPr>
      </w:pPr>
    </w:p>
    <w:p w14:paraId="144F8EE1" w14:textId="77777777" w:rsidR="006C6248" w:rsidRDefault="006C6248">
      <w:pPr>
        <w:rPr>
          <w:color w:val="000000"/>
          <w:sz w:val="10"/>
          <w:szCs w:val="10"/>
        </w:rPr>
      </w:pPr>
    </w:p>
    <w:p w14:paraId="4B28F9B9" w14:textId="77777777" w:rsidR="006C6248" w:rsidRDefault="006C6248">
      <w:pPr>
        <w:rPr>
          <w:color w:val="000000"/>
          <w:sz w:val="10"/>
          <w:szCs w:val="10"/>
        </w:rPr>
      </w:pPr>
    </w:p>
    <w:p w14:paraId="7E00F995" w14:textId="77777777" w:rsidR="006C6248" w:rsidRDefault="006C6248">
      <w:pPr>
        <w:rPr>
          <w:color w:val="000000"/>
          <w:sz w:val="10"/>
          <w:szCs w:val="10"/>
        </w:rPr>
      </w:pPr>
    </w:p>
    <w:p w14:paraId="0673BEFF" w14:textId="77777777" w:rsidR="006C6248" w:rsidRDefault="006C6248">
      <w:pPr>
        <w:rPr>
          <w:color w:val="000000"/>
          <w:sz w:val="10"/>
          <w:szCs w:val="10"/>
        </w:rPr>
      </w:pPr>
    </w:p>
    <w:p w14:paraId="2172E57A" w14:textId="77777777" w:rsidR="006C6248" w:rsidRDefault="006C6248">
      <w:pPr>
        <w:rPr>
          <w:color w:val="000000"/>
          <w:sz w:val="10"/>
          <w:szCs w:val="10"/>
        </w:rPr>
      </w:pPr>
    </w:p>
    <w:p w14:paraId="4FDA2C92" w14:textId="77777777" w:rsidR="006C6248" w:rsidRDefault="006C6248">
      <w:pPr>
        <w:rPr>
          <w:color w:val="000000"/>
          <w:sz w:val="10"/>
          <w:szCs w:val="10"/>
        </w:rPr>
      </w:pPr>
    </w:p>
    <w:p w14:paraId="7FECC02A" w14:textId="77777777" w:rsidR="006C6248" w:rsidRDefault="00000000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E79595" wp14:editId="126249F3">
                <wp:simplePos x="0" y="0"/>
                <wp:positionH relativeFrom="column">
                  <wp:posOffset>-235585</wp:posOffset>
                </wp:positionH>
                <wp:positionV relativeFrom="paragraph">
                  <wp:posOffset>61595</wp:posOffset>
                </wp:positionV>
                <wp:extent cx="7200900" cy="3968750"/>
                <wp:effectExtent l="0" t="0" r="19050" b="12700"/>
                <wp:wrapNone/>
                <wp:docPr id="1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396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7F2301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79595" id="Rectangle 152" o:spid="_x0000_s1059" style="position:absolute;margin-left:-18.55pt;margin-top:4.85pt;width:567pt;height:31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" fillcolor="#a6a6a6" strokeweight="1pt">
                <v:textbox>
                  <w:txbxContent>
                    <w:p w14:paraId="2A7F2301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951760" w14:textId="77777777" w:rsidR="006C6248" w:rsidRDefault="006C6248">
      <w:pPr>
        <w:rPr>
          <w:color w:val="000000"/>
          <w:sz w:val="10"/>
          <w:szCs w:val="10"/>
        </w:rPr>
      </w:pPr>
    </w:p>
    <w:p w14:paraId="4AAE8B20" w14:textId="77777777" w:rsidR="006C6248" w:rsidRDefault="006C6248">
      <w:pPr>
        <w:rPr>
          <w:color w:val="000000"/>
          <w:sz w:val="10"/>
          <w:szCs w:val="10"/>
        </w:rPr>
      </w:pPr>
    </w:p>
    <w:p w14:paraId="251C2EE2" w14:textId="77777777" w:rsidR="006C6248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CSC/HRMO Notation</w:t>
      </w:r>
    </w:p>
    <w:p w14:paraId="453F48ED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BBA6E" wp14:editId="3FEBEEEB">
                <wp:simplePos x="0" y="0"/>
                <wp:positionH relativeFrom="column">
                  <wp:posOffset>-89535</wp:posOffset>
                </wp:positionH>
                <wp:positionV relativeFrom="paragraph">
                  <wp:posOffset>86995</wp:posOffset>
                </wp:positionV>
                <wp:extent cx="6902450" cy="3381375"/>
                <wp:effectExtent l="0" t="0" r="12700" b="28575"/>
                <wp:wrapNone/>
                <wp:docPr id="5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43DC6C" w14:textId="77777777" w:rsidR="006C6248" w:rsidRDefault="006C6248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136BE5DE" w14:textId="77777777" w:rsidR="006C6248" w:rsidRDefault="006C6248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2D5E25D4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440" w:type="dxa"/>
                              <w:tblInd w:w="295" w:type="dxa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890"/>
                              <w:gridCol w:w="1890"/>
                              <w:gridCol w:w="1620"/>
                            </w:tblGrid>
                            <w:tr w:rsidR="006C6248" w14:paraId="1D67404E" w14:textId="77777777">
                              <w:trPr>
                                <w:trHeight w:val="728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0FDE07FE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ACTION ON APPOINTMENTS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3E543CF" w14:textId="77777777" w:rsidR="006C6248" w:rsidRDefault="00000000">
                                  <w:pP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Recorded by</w:t>
                                  </w:r>
                                </w:p>
                              </w:tc>
                            </w:tr>
                            <w:tr w:rsidR="006C6248" w14:paraId="517E0593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1D1ABD97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Validated per RAI for the month of ___________________________________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5E807C0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501C4462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820" w:type="dxa"/>
                                  <w:gridSpan w:val="3"/>
                                  <w:vAlign w:val="center"/>
                                </w:tcPr>
                                <w:p w14:paraId="6AA8B469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Invalidated per CSCRO/FO letter dated 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51E2271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368E8543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67783CB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Appeal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0ABD2B05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DATE FILED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162814B1" w14:textId="77777777" w:rsidR="006C6248" w:rsidRDefault="0000000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1AAE94C8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1354701A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149B358E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CSCRO/ CSC-Commission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16256BD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4A6557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0C28C684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02427A63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295D472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Petition for Review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A7E5A8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C631CCB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154836B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0005A118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4B5DEBA0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CSC-Commission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D2533CA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740B4FC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186BF0E8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45426899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7301BAA8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Court of Appeals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462ADEE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8B73E47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28DD1A30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C6248" w14:paraId="6EEBF18E" w14:textId="77777777">
                              <w:trPr>
                                <w:trHeight w:val="542"/>
                              </w:trPr>
                              <w:tc>
                                <w:tcPr>
                                  <w:tcW w:w="5040" w:type="dxa"/>
                                  <w:vAlign w:val="center"/>
                                </w:tcPr>
                                <w:p w14:paraId="1FB38229" w14:textId="77777777" w:rsidR="006C6248" w:rsidRDefault="0000000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Supreme Court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4952ACC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997AE06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3AFBF4D2" w14:textId="77777777" w:rsidR="006C6248" w:rsidRDefault="006C6248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9EC98C" w14:textId="77777777" w:rsidR="006C6248" w:rsidRDefault="006C6248">
                            <w:pPr>
                              <w:jc w:val="both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22A6EE88" w14:textId="77777777" w:rsidR="006C6248" w:rsidRDefault="006C624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BBA6E" id="Rectangle 154" o:spid="_x0000_s1059" style="position:absolute;margin-left:-7.05pt;margin-top:6.85pt;width:543.5pt;height:26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" strokeweight="1pt">
                <v:textbox inset="1pt,1pt,1pt,1pt">
                  <w:txbxContent>
                    <w:p w14:paraId="3143DC6C" w14:textId="77777777" w:rsidR="006C6248" w:rsidRDefault="006C6248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136BE5DE" w14:textId="77777777" w:rsidR="006C6248" w:rsidRDefault="006C6248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2D5E25D4" w14:textId="77777777" w:rsidR="006C6248" w:rsidRDefault="00000000">
                      <w:pPr>
                        <w:jc w:val="both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10440" w:type="dxa"/>
                        <w:tblInd w:w="295" w:type="dxa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890"/>
                        <w:gridCol w:w="1890"/>
                        <w:gridCol w:w="1620"/>
                      </w:tblGrid>
                      <w:tr w:rsidR="006C6248" w14:paraId="1D67404E" w14:textId="77777777">
                        <w:trPr>
                          <w:trHeight w:val="728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0FDE07FE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ACTION ON APPOINTMENTS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53E543CF" w14:textId="77777777" w:rsidR="006C6248" w:rsidRDefault="00000000">
                            <w:pPr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Recorded by</w:t>
                            </w:r>
                          </w:p>
                        </w:tc>
                      </w:tr>
                      <w:tr w:rsidR="006C6248" w14:paraId="517E0593" w14:textId="77777777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1D1ABD97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Validated per RAI for the month of ___________________________________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5E807C0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501C4462" w14:textId="77777777">
                        <w:trPr>
                          <w:trHeight w:val="440"/>
                        </w:trPr>
                        <w:tc>
                          <w:tcPr>
                            <w:tcW w:w="8820" w:type="dxa"/>
                            <w:gridSpan w:val="3"/>
                            <w:vAlign w:val="center"/>
                          </w:tcPr>
                          <w:p w14:paraId="6AA8B469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Invalidated per CSCRO/FO letter dated ________________________________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51E2271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368E8543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67783CB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Appeal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0ABD2B05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 FILED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162814B1" w14:textId="77777777" w:rsidR="006C6248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1AAE94C8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1354701A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149B358E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CSCRO/ CSC-Commission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16256BD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4A6557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0C28C684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02427A63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295D472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Petition for Review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A7E5A8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C631CCB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154836B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0005A118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4B5DEBA0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CSC-Commission 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D2533CA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740B4FC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186BF0E8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45426899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7301BAA8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Court of Appeals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462ADEE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8B73E47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28DD1A30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6C6248" w14:paraId="6EEBF18E" w14:textId="77777777">
                        <w:trPr>
                          <w:trHeight w:val="542"/>
                        </w:trPr>
                        <w:tc>
                          <w:tcPr>
                            <w:tcW w:w="5040" w:type="dxa"/>
                            <w:vAlign w:val="center"/>
                          </w:tcPr>
                          <w:p w14:paraId="1FB38229" w14:textId="77777777" w:rsidR="006C6248" w:rsidRDefault="0000000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Supreme Court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4952ACC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997AE06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3AFBF4D2" w14:textId="77777777" w:rsidR="006C6248" w:rsidRDefault="006C6248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C9EC98C" w14:textId="77777777" w:rsidR="006C6248" w:rsidRDefault="006C6248">
                      <w:pPr>
                        <w:jc w:val="both"/>
                        <w:rPr>
                          <w:color w:val="000000"/>
                          <w:sz w:val="24"/>
                        </w:rPr>
                      </w:pPr>
                    </w:p>
                    <w:p w14:paraId="22A6EE88" w14:textId="77777777" w:rsidR="006C6248" w:rsidRDefault="006C624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DD881D" w14:textId="77777777" w:rsidR="006C6248" w:rsidRDefault="006C6248">
      <w:pPr>
        <w:rPr>
          <w:rFonts w:ascii="Arial Narrow" w:hAnsi="Arial Narrow"/>
          <w:color w:val="000000"/>
        </w:rPr>
      </w:pPr>
    </w:p>
    <w:p w14:paraId="78BB761B" w14:textId="77777777" w:rsidR="006C6248" w:rsidRDefault="006C6248">
      <w:pPr>
        <w:rPr>
          <w:rFonts w:ascii="Arial Narrow" w:hAnsi="Arial Narrow"/>
          <w:color w:val="000000"/>
        </w:rPr>
      </w:pPr>
    </w:p>
    <w:p w14:paraId="4AAEE524" w14:textId="77777777" w:rsidR="006C6248" w:rsidRDefault="006C6248">
      <w:pPr>
        <w:rPr>
          <w:rFonts w:ascii="Arial Narrow" w:hAnsi="Arial Narrow"/>
          <w:color w:val="000000"/>
        </w:rPr>
      </w:pPr>
    </w:p>
    <w:p w14:paraId="32996F52" w14:textId="77777777" w:rsidR="006C6248" w:rsidRDefault="006C6248">
      <w:pPr>
        <w:rPr>
          <w:rFonts w:ascii="Arial Narrow" w:hAnsi="Arial Narrow"/>
          <w:color w:val="000000"/>
        </w:rPr>
      </w:pPr>
    </w:p>
    <w:p w14:paraId="43505D14" w14:textId="77777777" w:rsidR="006C6248" w:rsidRDefault="006C6248">
      <w:pPr>
        <w:rPr>
          <w:rFonts w:ascii="Arial Narrow" w:hAnsi="Arial Narrow"/>
          <w:color w:val="000000"/>
        </w:rPr>
      </w:pPr>
    </w:p>
    <w:p w14:paraId="7D0F9C42" w14:textId="77777777" w:rsidR="006C6248" w:rsidRDefault="006C6248">
      <w:pPr>
        <w:rPr>
          <w:rFonts w:ascii="Arial Narrow" w:hAnsi="Arial Narrow"/>
          <w:color w:val="000000"/>
        </w:rPr>
      </w:pPr>
    </w:p>
    <w:p w14:paraId="5AEA8191" w14:textId="77777777" w:rsidR="006C6248" w:rsidRDefault="006C6248">
      <w:pPr>
        <w:rPr>
          <w:rFonts w:ascii="Arial Narrow" w:hAnsi="Arial Narrow"/>
          <w:color w:val="000000"/>
        </w:rPr>
      </w:pPr>
    </w:p>
    <w:p w14:paraId="71797F99" w14:textId="77777777" w:rsidR="006C6248" w:rsidRDefault="006C6248">
      <w:pPr>
        <w:rPr>
          <w:rFonts w:ascii="Arial Narrow" w:hAnsi="Arial Narrow"/>
          <w:color w:val="000000"/>
        </w:rPr>
      </w:pPr>
    </w:p>
    <w:p w14:paraId="5D210E4F" w14:textId="77777777" w:rsidR="006C6248" w:rsidRDefault="006C6248">
      <w:pPr>
        <w:rPr>
          <w:rFonts w:ascii="Arial Narrow" w:hAnsi="Arial Narrow"/>
          <w:color w:val="000000"/>
        </w:rPr>
      </w:pPr>
    </w:p>
    <w:p w14:paraId="582EE51C" w14:textId="77777777" w:rsidR="006C6248" w:rsidRDefault="006C6248">
      <w:pPr>
        <w:rPr>
          <w:rFonts w:ascii="Arial Narrow" w:hAnsi="Arial Narrow"/>
          <w:color w:val="000000"/>
        </w:rPr>
      </w:pPr>
    </w:p>
    <w:p w14:paraId="1A18390B" w14:textId="77777777" w:rsidR="006C6248" w:rsidRDefault="006C6248">
      <w:pPr>
        <w:rPr>
          <w:rFonts w:ascii="Arial Narrow" w:hAnsi="Arial Narrow"/>
          <w:color w:val="000000"/>
        </w:rPr>
      </w:pPr>
    </w:p>
    <w:p w14:paraId="2E51149E" w14:textId="77777777" w:rsidR="006C6248" w:rsidRDefault="006C6248">
      <w:pPr>
        <w:rPr>
          <w:rFonts w:ascii="Arial Narrow" w:hAnsi="Arial Narrow"/>
          <w:color w:val="000000"/>
        </w:rPr>
      </w:pPr>
    </w:p>
    <w:p w14:paraId="7790BF05" w14:textId="77777777" w:rsidR="006C6248" w:rsidRDefault="006C6248">
      <w:pPr>
        <w:rPr>
          <w:rFonts w:ascii="Arial Narrow" w:hAnsi="Arial Narrow"/>
          <w:color w:val="000000"/>
        </w:rPr>
      </w:pPr>
    </w:p>
    <w:p w14:paraId="06FD29EA" w14:textId="77777777" w:rsidR="006C6248" w:rsidRDefault="006C6248">
      <w:pPr>
        <w:rPr>
          <w:rFonts w:ascii="Arial Narrow" w:hAnsi="Arial Narrow"/>
          <w:color w:val="000000"/>
        </w:rPr>
      </w:pPr>
    </w:p>
    <w:p w14:paraId="393DBCAA" w14:textId="77777777" w:rsidR="006C6248" w:rsidRDefault="006C6248">
      <w:pPr>
        <w:rPr>
          <w:rFonts w:ascii="Arial Narrow" w:hAnsi="Arial Narrow"/>
          <w:color w:val="000000"/>
        </w:rPr>
      </w:pPr>
    </w:p>
    <w:p w14:paraId="107BAA9D" w14:textId="77777777" w:rsidR="006C6248" w:rsidRDefault="006C6248">
      <w:pPr>
        <w:rPr>
          <w:rFonts w:ascii="Arial Narrow" w:hAnsi="Arial Narrow"/>
          <w:color w:val="000000"/>
        </w:rPr>
      </w:pPr>
    </w:p>
    <w:p w14:paraId="734D0F3D" w14:textId="77777777" w:rsidR="006C6248" w:rsidRDefault="006C6248">
      <w:pPr>
        <w:rPr>
          <w:rFonts w:ascii="Arial Narrow" w:hAnsi="Arial Narrow"/>
          <w:color w:val="000000"/>
        </w:rPr>
      </w:pPr>
    </w:p>
    <w:p w14:paraId="6E4E9EED" w14:textId="77777777" w:rsidR="006C6248" w:rsidRDefault="006C6248">
      <w:pPr>
        <w:rPr>
          <w:rFonts w:ascii="Arial Narrow" w:hAnsi="Arial Narrow"/>
          <w:color w:val="000000"/>
        </w:rPr>
      </w:pPr>
    </w:p>
    <w:p w14:paraId="5933EF65" w14:textId="77777777" w:rsidR="006C6248" w:rsidRDefault="006C6248">
      <w:pPr>
        <w:rPr>
          <w:rFonts w:ascii="Arial Narrow" w:hAnsi="Arial Narrow"/>
          <w:color w:val="000000"/>
        </w:rPr>
      </w:pPr>
    </w:p>
    <w:p w14:paraId="3873D4ED" w14:textId="77777777" w:rsidR="006C6248" w:rsidRDefault="006C6248">
      <w:pPr>
        <w:rPr>
          <w:rFonts w:ascii="Arial Narrow" w:hAnsi="Arial Narrow"/>
          <w:color w:val="000000"/>
        </w:rPr>
      </w:pPr>
    </w:p>
    <w:p w14:paraId="4EBC5CC4" w14:textId="77777777" w:rsidR="006C6248" w:rsidRDefault="006C6248">
      <w:pPr>
        <w:rPr>
          <w:rFonts w:ascii="Arial Narrow" w:hAnsi="Arial Narrow"/>
          <w:color w:val="000000"/>
        </w:rPr>
      </w:pPr>
    </w:p>
    <w:p w14:paraId="2B3FAEC9" w14:textId="77777777" w:rsidR="006C6248" w:rsidRDefault="006C6248">
      <w:pPr>
        <w:rPr>
          <w:rFonts w:ascii="Arial Narrow" w:hAnsi="Arial Narrow"/>
          <w:color w:val="000000"/>
        </w:rPr>
      </w:pPr>
    </w:p>
    <w:p w14:paraId="452117DB" w14:textId="77777777" w:rsidR="006C6248" w:rsidRDefault="006C6248">
      <w:pPr>
        <w:rPr>
          <w:rFonts w:ascii="Arial Narrow" w:hAnsi="Arial Narrow"/>
          <w:color w:val="000000"/>
        </w:rPr>
      </w:pPr>
    </w:p>
    <w:p w14:paraId="219D074D" w14:textId="77777777" w:rsidR="006C6248" w:rsidRDefault="006C6248">
      <w:pPr>
        <w:rPr>
          <w:rFonts w:ascii="Arial Narrow" w:hAnsi="Arial Narrow"/>
          <w:color w:val="000000"/>
        </w:rPr>
      </w:pPr>
    </w:p>
    <w:p w14:paraId="202DC72D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3988DB" wp14:editId="0F443172">
                <wp:simplePos x="0" y="0"/>
                <wp:positionH relativeFrom="column">
                  <wp:posOffset>-235585</wp:posOffset>
                </wp:positionH>
                <wp:positionV relativeFrom="paragraph">
                  <wp:posOffset>149860</wp:posOffset>
                </wp:positionV>
                <wp:extent cx="7204710" cy="1180465"/>
                <wp:effectExtent l="0" t="0" r="15240" b="19685"/>
                <wp:wrapNone/>
                <wp:docPr id="4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4710" cy="1180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957EE4" w14:textId="77777777" w:rsidR="006C6248" w:rsidRDefault="006C62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988DB" id="Rectangle 162" o:spid="_x0000_s1061" style="position:absolute;margin-left:-18.55pt;margin-top:11.8pt;width:567.3pt;height:92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" fillcolor="#a6a6a6" strokeweight="1pt">
                <v:textbox>
                  <w:txbxContent>
                    <w:p w14:paraId="65957EE4" w14:textId="77777777" w:rsidR="006C6248" w:rsidRDefault="006C62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3ED7A7" w14:textId="77777777" w:rsidR="006C6248" w:rsidRDefault="00000000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629ADDE" wp14:editId="47FFF41E">
                <wp:simplePos x="0" y="0"/>
                <wp:positionH relativeFrom="column">
                  <wp:posOffset>-117475</wp:posOffset>
                </wp:positionH>
                <wp:positionV relativeFrom="paragraph">
                  <wp:posOffset>130810</wp:posOffset>
                </wp:positionV>
                <wp:extent cx="3387090" cy="914400"/>
                <wp:effectExtent l="0" t="0" r="22860" b="19050"/>
                <wp:wrapNone/>
                <wp:docPr id="1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70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F93F9F" w14:textId="77777777" w:rsidR="006C6248" w:rsidRDefault="006C624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A0A7315" w14:textId="77777777" w:rsidR="006C6248" w:rsidRDefault="0000000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Appointee</w:t>
                            </w:r>
                          </w:p>
                          <w:p w14:paraId="4DEDA892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Civil Service Commission</w:t>
                            </w:r>
                          </w:p>
                          <w:p w14:paraId="3168CEDE" w14:textId="77777777" w:rsidR="006C6248" w:rsidRDefault="00000000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Copy   -   for the Agency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9ADDE" id="Rectangle 163" o:spid="_x0000_s1062" style="position:absolute;margin-left:-9.25pt;margin-top:10.3pt;width:266.7pt;height:1in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" strokeweight="1pt">
                <v:textbox inset="1pt,1pt,1pt,1pt">
                  <w:txbxContent>
                    <w:p w14:paraId="19F93F9F" w14:textId="77777777" w:rsidR="006C6248" w:rsidRDefault="006C6248">
                      <w:pPr>
                        <w:rPr>
                          <w:color w:val="000000"/>
                        </w:rPr>
                      </w:pPr>
                    </w:p>
                    <w:p w14:paraId="0A0A7315" w14:textId="77777777" w:rsidR="006C6248" w:rsidRDefault="0000000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Appointee</w:t>
                      </w:r>
                    </w:p>
                    <w:p w14:paraId="4DEDA892" w14:textId="77777777" w:rsidR="006C6248" w:rsidRDefault="00000000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Civil Service Commission</w:t>
                      </w:r>
                    </w:p>
                    <w:p w14:paraId="3168CEDE" w14:textId="77777777" w:rsidR="006C6248" w:rsidRDefault="00000000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Copy   -   for the 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00000"/>
          <w:lang w:val="fil-PH" w:eastAsia="fil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144EDE7" wp14:editId="0C6789F1">
                <wp:simplePos x="0" y="0"/>
                <wp:positionH relativeFrom="column">
                  <wp:posOffset>3269615</wp:posOffset>
                </wp:positionH>
                <wp:positionV relativeFrom="paragraph">
                  <wp:posOffset>130810</wp:posOffset>
                </wp:positionV>
                <wp:extent cx="3585210" cy="914400"/>
                <wp:effectExtent l="0" t="0" r="15240" b="19050"/>
                <wp:wrapNone/>
                <wp:docPr id="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FD6DB0B" w14:textId="77777777" w:rsidR="006C6248" w:rsidRDefault="000000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Acknowledgement</w:t>
                            </w:r>
                          </w:p>
                          <w:p w14:paraId="609DF270" w14:textId="77777777" w:rsidR="006C6248" w:rsidRDefault="000000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266A8A6E" w14:textId="77777777" w:rsidR="006C6248" w:rsidRDefault="000000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Received original/photocopy of appointment on_____________</w:t>
                            </w:r>
                          </w:p>
                          <w:p w14:paraId="604D6C56" w14:textId="77777777" w:rsidR="006C6248" w:rsidRDefault="00000000">
                            <w:r>
                              <w:tab/>
                            </w:r>
                          </w:p>
                          <w:p w14:paraId="1541F8EF" w14:textId="3FC4DB1E" w:rsidR="006C6248" w:rsidRDefault="00000000">
                            <w:pPr>
                              <w:ind w:left="720" w:firstLine="720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7B55BD">
                              <w:rPr>
                                <w:b/>
                                <w:bCs/>
                                <w:lang w:val="en-PH"/>
                              </w:rPr>
                              <w:t>{{NAME}}</w:t>
                            </w:r>
                          </w:p>
                          <w:p w14:paraId="1EF7AC90" w14:textId="77777777" w:rsidR="006C6248" w:rsidRDefault="00000000">
                            <w:pPr>
                              <w:ind w:left="720" w:firstLine="72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 xml:space="preserve">              Appointee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4EDE7" id="Rectangle 164" o:spid="_x0000_s1063" style="position:absolute;margin-left:257.45pt;margin-top:10.3pt;width:282.3pt;height:1in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" strokeweight="1pt">
                <v:textbox inset="1pt,1pt,1pt,1pt">
                  <w:txbxContent>
                    <w:p w14:paraId="2FD6DB0B" w14:textId="77777777" w:rsidR="006C6248" w:rsidRDefault="000000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Acknowledgement</w:t>
                      </w:r>
                    </w:p>
                    <w:p w14:paraId="609DF270" w14:textId="77777777" w:rsidR="006C6248" w:rsidRDefault="00000000">
                      <w:pPr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266A8A6E" w14:textId="77777777" w:rsidR="006C6248" w:rsidRDefault="0000000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 Received original/photocopy of appointment on_____________</w:t>
                      </w:r>
                    </w:p>
                    <w:p w14:paraId="604D6C56" w14:textId="77777777" w:rsidR="006C6248" w:rsidRDefault="00000000">
                      <w:r>
                        <w:tab/>
                      </w:r>
                    </w:p>
                    <w:p w14:paraId="1541F8EF" w14:textId="3FC4DB1E" w:rsidR="006C6248" w:rsidRDefault="00000000">
                      <w:pPr>
                        <w:ind w:left="720" w:firstLine="720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 w:rsidR="007B55BD">
                        <w:rPr>
                          <w:b/>
                          <w:bCs/>
                          <w:lang w:val="en-PH"/>
                        </w:rPr>
                        <w:t>{{NAME}}</w:t>
                      </w:r>
                    </w:p>
                    <w:p w14:paraId="1EF7AC90" w14:textId="77777777" w:rsidR="006C6248" w:rsidRDefault="00000000">
                      <w:pPr>
                        <w:ind w:left="720" w:firstLine="720"/>
                      </w:pPr>
                      <w:r>
                        <w:t xml:space="preserve">        </w:t>
                      </w:r>
                      <w:r>
                        <w:tab/>
                        <w:t xml:space="preserve">              Appointee</w:t>
                      </w:r>
                    </w:p>
                  </w:txbxContent>
                </v:textbox>
              </v:rect>
            </w:pict>
          </mc:Fallback>
        </mc:AlternateContent>
      </w:r>
    </w:p>
    <w:p w14:paraId="60E3CE06" w14:textId="77777777" w:rsidR="006C6248" w:rsidRDefault="006C6248">
      <w:pPr>
        <w:rPr>
          <w:rFonts w:ascii="Arial Narrow" w:hAnsi="Arial Narrow"/>
          <w:color w:val="000000"/>
        </w:rPr>
      </w:pPr>
    </w:p>
    <w:p w14:paraId="1E63AA67" w14:textId="77777777" w:rsidR="006C6248" w:rsidRDefault="006C6248">
      <w:pPr>
        <w:rPr>
          <w:rFonts w:ascii="Arial Narrow" w:hAnsi="Arial Narrow"/>
          <w:color w:val="000000"/>
        </w:rPr>
      </w:pPr>
    </w:p>
    <w:p w14:paraId="708CEC4F" w14:textId="77777777" w:rsidR="006C6248" w:rsidRDefault="006C6248">
      <w:pPr>
        <w:rPr>
          <w:rFonts w:ascii="Arial Narrow" w:hAnsi="Arial Narrow"/>
          <w:color w:val="000000"/>
        </w:rPr>
      </w:pPr>
    </w:p>
    <w:sectPr w:rsidR="006C6248">
      <w:pgSz w:w="12242" w:h="18722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orce" w:val="567374-Joseph.A.D.G."/>
  </w:docVars>
  <w:rsids>
    <w:rsidRoot w:val="009F1275"/>
    <w:rsid w:val="00001D7C"/>
    <w:rsid w:val="00003D49"/>
    <w:rsid w:val="0000691B"/>
    <w:rsid w:val="00007D81"/>
    <w:rsid w:val="00021FD7"/>
    <w:rsid w:val="00031D92"/>
    <w:rsid w:val="00035FB7"/>
    <w:rsid w:val="0004150D"/>
    <w:rsid w:val="00041A8F"/>
    <w:rsid w:val="00041C75"/>
    <w:rsid w:val="000443B0"/>
    <w:rsid w:val="00044892"/>
    <w:rsid w:val="0004792B"/>
    <w:rsid w:val="0005633B"/>
    <w:rsid w:val="00065058"/>
    <w:rsid w:val="0006622D"/>
    <w:rsid w:val="000720F0"/>
    <w:rsid w:val="00072CE6"/>
    <w:rsid w:val="00074077"/>
    <w:rsid w:val="00074872"/>
    <w:rsid w:val="0008390B"/>
    <w:rsid w:val="00085DB8"/>
    <w:rsid w:val="00085F96"/>
    <w:rsid w:val="00086271"/>
    <w:rsid w:val="00086426"/>
    <w:rsid w:val="000A0AF9"/>
    <w:rsid w:val="000A72CD"/>
    <w:rsid w:val="000A7457"/>
    <w:rsid w:val="000B10CF"/>
    <w:rsid w:val="000B2318"/>
    <w:rsid w:val="000B2F20"/>
    <w:rsid w:val="000B380B"/>
    <w:rsid w:val="000B4EB2"/>
    <w:rsid w:val="000B6BBA"/>
    <w:rsid w:val="000C5C5B"/>
    <w:rsid w:val="000C6039"/>
    <w:rsid w:val="000C6DF2"/>
    <w:rsid w:val="000C7AD9"/>
    <w:rsid w:val="000D5C74"/>
    <w:rsid w:val="000E02B9"/>
    <w:rsid w:val="000E20FC"/>
    <w:rsid w:val="000E2F9C"/>
    <w:rsid w:val="000E7E4E"/>
    <w:rsid w:val="000F1391"/>
    <w:rsid w:val="000F14B6"/>
    <w:rsid w:val="000F248C"/>
    <w:rsid w:val="000F5A66"/>
    <w:rsid w:val="00104432"/>
    <w:rsid w:val="001137F9"/>
    <w:rsid w:val="00115937"/>
    <w:rsid w:val="00116C2D"/>
    <w:rsid w:val="00117AE2"/>
    <w:rsid w:val="00120C49"/>
    <w:rsid w:val="001225ED"/>
    <w:rsid w:val="001248D6"/>
    <w:rsid w:val="00134E93"/>
    <w:rsid w:val="0014001A"/>
    <w:rsid w:val="0014594E"/>
    <w:rsid w:val="00146EC3"/>
    <w:rsid w:val="00147C3A"/>
    <w:rsid w:val="00154BAD"/>
    <w:rsid w:val="00155140"/>
    <w:rsid w:val="00155F39"/>
    <w:rsid w:val="00156281"/>
    <w:rsid w:val="00157DE0"/>
    <w:rsid w:val="00161301"/>
    <w:rsid w:val="0016150B"/>
    <w:rsid w:val="00165FC5"/>
    <w:rsid w:val="00166BCF"/>
    <w:rsid w:val="001741F4"/>
    <w:rsid w:val="001755B2"/>
    <w:rsid w:val="00187EB2"/>
    <w:rsid w:val="00191EA1"/>
    <w:rsid w:val="001922CC"/>
    <w:rsid w:val="00197CB8"/>
    <w:rsid w:val="001A0014"/>
    <w:rsid w:val="001A6BBA"/>
    <w:rsid w:val="001A74C6"/>
    <w:rsid w:val="001B17FA"/>
    <w:rsid w:val="001B410C"/>
    <w:rsid w:val="001B4601"/>
    <w:rsid w:val="001B5ACA"/>
    <w:rsid w:val="001C42BB"/>
    <w:rsid w:val="001C5350"/>
    <w:rsid w:val="001C6EDD"/>
    <w:rsid w:val="001D1D52"/>
    <w:rsid w:val="001D3C1B"/>
    <w:rsid w:val="001D75B2"/>
    <w:rsid w:val="001D7D7C"/>
    <w:rsid w:val="001D7D80"/>
    <w:rsid w:val="001E2424"/>
    <w:rsid w:val="001E556A"/>
    <w:rsid w:val="001F1CA8"/>
    <w:rsid w:val="001F3D84"/>
    <w:rsid w:val="001F5C64"/>
    <w:rsid w:val="00201A38"/>
    <w:rsid w:val="00202687"/>
    <w:rsid w:val="0020439D"/>
    <w:rsid w:val="00205229"/>
    <w:rsid w:val="0020582D"/>
    <w:rsid w:val="00207F8C"/>
    <w:rsid w:val="00216E93"/>
    <w:rsid w:val="0021759A"/>
    <w:rsid w:val="00217645"/>
    <w:rsid w:val="00217FA8"/>
    <w:rsid w:val="0022482B"/>
    <w:rsid w:val="00225DA9"/>
    <w:rsid w:val="002355F7"/>
    <w:rsid w:val="002425D2"/>
    <w:rsid w:val="00245917"/>
    <w:rsid w:val="002460E2"/>
    <w:rsid w:val="002462B3"/>
    <w:rsid w:val="00252988"/>
    <w:rsid w:val="002562B6"/>
    <w:rsid w:val="00256339"/>
    <w:rsid w:val="00263EEE"/>
    <w:rsid w:val="002645F1"/>
    <w:rsid w:val="00265C08"/>
    <w:rsid w:val="00267C73"/>
    <w:rsid w:val="002706D1"/>
    <w:rsid w:val="00274A8A"/>
    <w:rsid w:val="00275E4E"/>
    <w:rsid w:val="002765AC"/>
    <w:rsid w:val="00284C30"/>
    <w:rsid w:val="00284C37"/>
    <w:rsid w:val="002852A7"/>
    <w:rsid w:val="00285F92"/>
    <w:rsid w:val="00287A5E"/>
    <w:rsid w:val="00292200"/>
    <w:rsid w:val="00293A4B"/>
    <w:rsid w:val="00294306"/>
    <w:rsid w:val="00295876"/>
    <w:rsid w:val="002A1028"/>
    <w:rsid w:val="002A3E73"/>
    <w:rsid w:val="002A740A"/>
    <w:rsid w:val="002A7AA7"/>
    <w:rsid w:val="002A7F3C"/>
    <w:rsid w:val="002B20CC"/>
    <w:rsid w:val="002B21D9"/>
    <w:rsid w:val="002B7F8F"/>
    <w:rsid w:val="002C2842"/>
    <w:rsid w:val="002C2E59"/>
    <w:rsid w:val="002C508C"/>
    <w:rsid w:val="002D25F2"/>
    <w:rsid w:val="002D66C4"/>
    <w:rsid w:val="002E511E"/>
    <w:rsid w:val="002E6F89"/>
    <w:rsid w:val="002F44B1"/>
    <w:rsid w:val="002F5563"/>
    <w:rsid w:val="003044F4"/>
    <w:rsid w:val="0030524D"/>
    <w:rsid w:val="003054D6"/>
    <w:rsid w:val="003100A9"/>
    <w:rsid w:val="003114AE"/>
    <w:rsid w:val="003123A3"/>
    <w:rsid w:val="003225F4"/>
    <w:rsid w:val="00322CCD"/>
    <w:rsid w:val="003242B5"/>
    <w:rsid w:val="00324C00"/>
    <w:rsid w:val="003256C9"/>
    <w:rsid w:val="0033252C"/>
    <w:rsid w:val="00332A0E"/>
    <w:rsid w:val="0034234F"/>
    <w:rsid w:val="003432C6"/>
    <w:rsid w:val="00346894"/>
    <w:rsid w:val="00350792"/>
    <w:rsid w:val="003525B3"/>
    <w:rsid w:val="00357D58"/>
    <w:rsid w:val="0036517E"/>
    <w:rsid w:val="00366F4B"/>
    <w:rsid w:val="0037118A"/>
    <w:rsid w:val="00375C81"/>
    <w:rsid w:val="00392B7B"/>
    <w:rsid w:val="003960BB"/>
    <w:rsid w:val="003A2B17"/>
    <w:rsid w:val="003A3A17"/>
    <w:rsid w:val="003A5867"/>
    <w:rsid w:val="003A5C07"/>
    <w:rsid w:val="003B09AA"/>
    <w:rsid w:val="003B5D6F"/>
    <w:rsid w:val="003C3C4F"/>
    <w:rsid w:val="003C508F"/>
    <w:rsid w:val="003C5F40"/>
    <w:rsid w:val="003D4C1A"/>
    <w:rsid w:val="003D66A8"/>
    <w:rsid w:val="003E2693"/>
    <w:rsid w:val="003E3516"/>
    <w:rsid w:val="003E3847"/>
    <w:rsid w:val="003E566E"/>
    <w:rsid w:val="003E754E"/>
    <w:rsid w:val="003F1147"/>
    <w:rsid w:val="003F1299"/>
    <w:rsid w:val="003F6310"/>
    <w:rsid w:val="00400793"/>
    <w:rsid w:val="00400A17"/>
    <w:rsid w:val="00401938"/>
    <w:rsid w:val="004026F0"/>
    <w:rsid w:val="00403AEE"/>
    <w:rsid w:val="00405487"/>
    <w:rsid w:val="004074C5"/>
    <w:rsid w:val="0041162C"/>
    <w:rsid w:val="00417DA4"/>
    <w:rsid w:val="00422B63"/>
    <w:rsid w:val="0043346C"/>
    <w:rsid w:val="004374E3"/>
    <w:rsid w:val="0044250A"/>
    <w:rsid w:val="00442885"/>
    <w:rsid w:val="00444555"/>
    <w:rsid w:val="00460ED7"/>
    <w:rsid w:val="00464745"/>
    <w:rsid w:val="00471885"/>
    <w:rsid w:val="00471C56"/>
    <w:rsid w:val="00473EDF"/>
    <w:rsid w:val="00483BE4"/>
    <w:rsid w:val="00483F3A"/>
    <w:rsid w:val="00490E5D"/>
    <w:rsid w:val="004916CD"/>
    <w:rsid w:val="00494864"/>
    <w:rsid w:val="00497D8E"/>
    <w:rsid w:val="004A3952"/>
    <w:rsid w:val="004A4607"/>
    <w:rsid w:val="004B12D3"/>
    <w:rsid w:val="004B6CF1"/>
    <w:rsid w:val="004B75C2"/>
    <w:rsid w:val="004C5863"/>
    <w:rsid w:val="004D0E08"/>
    <w:rsid w:val="004D1F2D"/>
    <w:rsid w:val="004D2FCB"/>
    <w:rsid w:val="004E0331"/>
    <w:rsid w:val="004E0696"/>
    <w:rsid w:val="004F08C8"/>
    <w:rsid w:val="00510E8A"/>
    <w:rsid w:val="005128C4"/>
    <w:rsid w:val="00517B74"/>
    <w:rsid w:val="00517FB4"/>
    <w:rsid w:val="00523B21"/>
    <w:rsid w:val="00523F32"/>
    <w:rsid w:val="0052449B"/>
    <w:rsid w:val="0052654E"/>
    <w:rsid w:val="005268B7"/>
    <w:rsid w:val="00527760"/>
    <w:rsid w:val="005278A9"/>
    <w:rsid w:val="005366B5"/>
    <w:rsid w:val="00541BD7"/>
    <w:rsid w:val="005421FA"/>
    <w:rsid w:val="00542214"/>
    <w:rsid w:val="0054680A"/>
    <w:rsid w:val="00554173"/>
    <w:rsid w:val="00557A85"/>
    <w:rsid w:val="005601F5"/>
    <w:rsid w:val="00561314"/>
    <w:rsid w:val="00562005"/>
    <w:rsid w:val="005636B8"/>
    <w:rsid w:val="005702D4"/>
    <w:rsid w:val="005743C4"/>
    <w:rsid w:val="00576467"/>
    <w:rsid w:val="00585B2A"/>
    <w:rsid w:val="0059054C"/>
    <w:rsid w:val="00592E61"/>
    <w:rsid w:val="00594F59"/>
    <w:rsid w:val="005A054C"/>
    <w:rsid w:val="005A086D"/>
    <w:rsid w:val="005A2588"/>
    <w:rsid w:val="005A2DBE"/>
    <w:rsid w:val="005A4C13"/>
    <w:rsid w:val="005A587D"/>
    <w:rsid w:val="005B0A6C"/>
    <w:rsid w:val="005B1441"/>
    <w:rsid w:val="005B4168"/>
    <w:rsid w:val="005B4FCA"/>
    <w:rsid w:val="005B66F8"/>
    <w:rsid w:val="005B6EB0"/>
    <w:rsid w:val="005C2A40"/>
    <w:rsid w:val="005C543E"/>
    <w:rsid w:val="005C61D5"/>
    <w:rsid w:val="005D0301"/>
    <w:rsid w:val="005D464A"/>
    <w:rsid w:val="005D72D9"/>
    <w:rsid w:val="005E4875"/>
    <w:rsid w:val="005E4C36"/>
    <w:rsid w:val="005E774E"/>
    <w:rsid w:val="005E7DFF"/>
    <w:rsid w:val="005F60C3"/>
    <w:rsid w:val="005F793C"/>
    <w:rsid w:val="00601EDA"/>
    <w:rsid w:val="006029A9"/>
    <w:rsid w:val="00606BA3"/>
    <w:rsid w:val="006125E4"/>
    <w:rsid w:val="00615D92"/>
    <w:rsid w:val="00616F2A"/>
    <w:rsid w:val="00621F07"/>
    <w:rsid w:val="00622ACC"/>
    <w:rsid w:val="00631DA9"/>
    <w:rsid w:val="00633F59"/>
    <w:rsid w:val="006347FD"/>
    <w:rsid w:val="0063634C"/>
    <w:rsid w:val="0064218F"/>
    <w:rsid w:val="00642E95"/>
    <w:rsid w:val="00646A40"/>
    <w:rsid w:val="00656413"/>
    <w:rsid w:val="006639CC"/>
    <w:rsid w:val="00672EF8"/>
    <w:rsid w:val="0067585B"/>
    <w:rsid w:val="00675C8E"/>
    <w:rsid w:val="00675DAC"/>
    <w:rsid w:val="006830FF"/>
    <w:rsid w:val="006833FA"/>
    <w:rsid w:val="00684BC8"/>
    <w:rsid w:val="00691712"/>
    <w:rsid w:val="0069499E"/>
    <w:rsid w:val="006956DE"/>
    <w:rsid w:val="006A38AF"/>
    <w:rsid w:val="006A7B95"/>
    <w:rsid w:val="006B10BA"/>
    <w:rsid w:val="006B4ACC"/>
    <w:rsid w:val="006B546A"/>
    <w:rsid w:val="006B707F"/>
    <w:rsid w:val="006C0DE4"/>
    <w:rsid w:val="006C6248"/>
    <w:rsid w:val="006D18EF"/>
    <w:rsid w:val="006D1928"/>
    <w:rsid w:val="006D387F"/>
    <w:rsid w:val="006D4D97"/>
    <w:rsid w:val="006D58EC"/>
    <w:rsid w:val="006D6F6C"/>
    <w:rsid w:val="006D72E1"/>
    <w:rsid w:val="006E2B88"/>
    <w:rsid w:val="006E58BE"/>
    <w:rsid w:val="006E5C18"/>
    <w:rsid w:val="006E731E"/>
    <w:rsid w:val="006E77C6"/>
    <w:rsid w:val="006F3883"/>
    <w:rsid w:val="006F4543"/>
    <w:rsid w:val="006F55EC"/>
    <w:rsid w:val="006F6950"/>
    <w:rsid w:val="00701AF0"/>
    <w:rsid w:val="0070230A"/>
    <w:rsid w:val="00706BFC"/>
    <w:rsid w:val="007100AE"/>
    <w:rsid w:val="0071041F"/>
    <w:rsid w:val="007108D6"/>
    <w:rsid w:val="00710AC8"/>
    <w:rsid w:val="00712390"/>
    <w:rsid w:val="0072120B"/>
    <w:rsid w:val="0073494F"/>
    <w:rsid w:val="007368FF"/>
    <w:rsid w:val="00742ECE"/>
    <w:rsid w:val="00744CFD"/>
    <w:rsid w:val="00754475"/>
    <w:rsid w:val="007550FB"/>
    <w:rsid w:val="007571F9"/>
    <w:rsid w:val="00761CDB"/>
    <w:rsid w:val="00765437"/>
    <w:rsid w:val="00770A8E"/>
    <w:rsid w:val="00771C7D"/>
    <w:rsid w:val="00774E03"/>
    <w:rsid w:val="00775B9E"/>
    <w:rsid w:val="00780119"/>
    <w:rsid w:val="007826AE"/>
    <w:rsid w:val="00783435"/>
    <w:rsid w:val="007849EA"/>
    <w:rsid w:val="00791370"/>
    <w:rsid w:val="00791A48"/>
    <w:rsid w:val="007930B7"/>
    <w:rsid w:val="00793458"/>
    <w:rsid w:val="007A081B"/>
    <w:rsid w:val="007A0E23"/>
    <w:rsid w:val="007A1B66"/>
    <w:rsid w:val="007A6AD2"/>
    <w:rsid w:val="007B2E4E"/>
    <w:rsid w:val="007B441C"/>
    <w:rsid w:val="007B55BD"/>
    <w:rsid w:val="007B79BA"/>
    <w:rsid w:val="007C2450"/>
    <w:rsid w:val="007C40BF"/>
    <w:rsid w:val="007D48D8"/>
    <w:rsid w:val="007E4741"/>
    <w:rsid w:val="007E4A1A"/>
    <w:rsid w:val="007E614E"/>
    <w:rsid w:val="007F0972"/>
    <w:rsid w:val="007F0B62"/>
    <w:rsid w:val="007F27B5"/>
    <w:rsid w:val="007F3EB3"/>
    <w:rsid w:val="007F5AB8"/>
    <w:rsid w:val="007F6001"/>
    <w:rsid w:val="00800074"/>
    <w:rsid w:val="008049F8"/>
    <w:rsid w:val="0080779E"/>
    <w:rsid w:val="00816F0D"/>
    <w:rsid w:val="00817586"/>
    <w:rsid w:val="00821839"/>
    <w:rsid w:val="00821944"/>
    <w:rsid w:val="00824EFD"/>
    <w:rsid w:val="00825416"/>
    <w:rsid w:val="00832555"/>
    <w:rsid w:val="00844AE7"/>
    <w:rsid w:val="00844C47"/>
    <w:rsid w:val="00851084"/>
    <w:rsid w:val="00852757"/>
    <w:rsid w:val="00852C6C"/>
    <w:rsid w:val="00852FDC"/>
    <w:rsid w:val="008535D4"/>
    <w:rsid w:val="00861EE4"/>
    <w:rsid w:val="008643B8"/>
    <w:rsid w:val="0086609D"/>
    <w:rsid w:val="00867AF3"/>
    <w:rsid w:val="0087098C"/>
    <w:rsid w:val="00870F1C"/>
    <w:rsid w:val="00874E28"/>
    <w:rsid w:val="0087759C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D4EB0"/>
    <w:rsid w:val="008E419A"/>
    <w:rsid w:val="008E61F3"/>
    <w:rsid w:val="008E6903"/>
    <w:rsid w:val="008E78F1"/>
    <w:rsid w:val="008F2CE4"/>
    <w:rsid w:val="008F3F37"/>
    <w:rsid w:val="008F542D"/>
    <w:rsid w:val="009027D2"/>
    <w:rsid w:val="00906413"/>
    <w:rsid w:val="00906D05"/>
    <w:rsid w:val="00911488"/>
    <w:rsid w:val="00912922"/>
    <w:rsid w:val="00914A05"/>
    <w:rsid w:val="009164AF"/>
    <w:rsid w:val="00920ACD"/>
    <w:rsid w:val="00924B69"/>
    <w:rsid w:val="00927887"/>
    <w:rsid w:val="009620DB"/>
    <w:rsid w:val="00970967"/>
    <w:rsid w:val="00974218"/>
    <w:rsid w:val="00974A0B"/>
    <w:rsid w:val="00980757"/>
    <w:rsid w:val="00982192"/>
    <w:rsid w:val="009841C1"/>
    <w:rsid w:val="009876DF"/>
    <w:rsid w:val="00987B3E"/>
    <w:rsid w:val="00993EAE"/>
    <w:rsid w:val="009A7989"/>
    <w:rsid w:val="009B200A"/>
    <w:rsid w:val="009B3226"/>
    <w:rsid w:val="009B7174"/>
    <w:rsid w:val="009C54AF"/>
    <w:rsid w:val="009C5871"/>
    <w:rsid w:val="009C7ABC"/>
    <w:rsid w:val="009D0424"/>
    <w:rsid w:val="009D2E91"/>
    <w:rsid w:val="009D66A8"/>
    <w:rsid w:val="009E1827"/>
    <w:rsid w:val="009E3C34"/>
    <w:rsid w:val="009E4DFF"/>
    <w:rsid w:val="009E54B2"/>
    <w:rsid w:val="009F0B28"/>
    <w:rsid w:val="009F1275"/>
    <w:rsid w:val="009F46C4"/>
    <w:rsid w:val="009F4E84"/>
    <w:rsid w:val="00A00680"/>
    <w:rsid w:val="00A02EA6"/>
    <w:rsid w:val="00A04C2A"/>
    <w:rsid w:val="00A055A1"/>
    <w:rsid w:val="00A11A26"/>
    <w:rsid w:val="00A11CFA"/>
    <w:rsid w:val="00A13FBF"/>
    <w:rsid w:val="00A16199"/>
    <w:rsid w:val="00A17397"/>
    <w:rsid w:val="00A17ACB"/>
    <w:rsid w:val="00A24CC7"/>
    <w:rsid w:val="00A312D2"/>
    <w:rsid w:val="00A37F9A"/>
    <w:rsid w:val="00A40EE2"/>
    <w:rsid w:val="00A41E3C"/>
    <w:rsid w:val="00A43D4E"/>
    <w:rsid w:val="00A451E6"/>
    <w:rsid w:val="00A47B7B"/>
    <w:rsid w:val="00A47DE4"/>
    <w:rsid w:val="00A617D7"/>
    <w:rsid w:val="00A61B9D"/>
    <w:rsid w:val="00A63F20"/>
    <w:rsid w:val="00A63FD0"/>
    <w:rsid w:val="00A65546"/>
    <w:rsid w:val="00A71B5D"/>
    <w:rsid w:val="00A74F20"/>
    <w:rsid w:val="00A823C9"/>
    <w:rsid w:val="00A90397"/>
    <w:rsid w:val="00A93F22"/>
    <w:rsid w:val="00A94F5E"/>
    <w:rsid w:val="00A95DBE"/>
    <w:rsid w:val="00AA762D"/>
    <w:rsid w:val="00AA7CF9"/>
    <w:rsid w:val="00AB0C62"/>
    <w:rsid w:val="00AB2E34"/>
    <w:rsid w:val="00AB3D4A"/>
    <w:rsid w:val="00AB75A8"/>
    <w:rsid w:val="00AC0AE9"/>
    <w:rsid w:val="00AC1F05"/>
    <w:rsid w:val="00AC2892"/>
    <w:rsid w:val="00AC34CE"/>
    <w:rsid w:val="00AC4CDE"/>
    <w:rsid w:val="00AC6320"/>
    <w:rsid w:val="00AC6C0A"/>
    <w:rsid w:val="00AC7D37"/>
    <w:rsid w:val="00AD61EF"/>
    <w:rsid w:val="00AD6DF5"/>
    <w:rsid w:val="00AE25D8"/>
    <w:rsid w:val="00AE4C1D"/>
    <w:rsid w:val="00AE5BC6"/>
    <w:rsid w:val="00AE61BF"/>
    <w:rsid w:val="00AF6390"/>
    <w:rsid w:val="00B002F5"/>
    <w:rsid w:val="00B00553"/>
    <w:rsid w:val="00B05935"/>
    <w:rsid w:val="00B0743D"/>
    <w:rsid w:val="00B12D08"/>
    <w:rsid w:val="00B174AD"/>
    <w:rsid w:val="00B22F6A"/>
    <w:rsid w:val="00B23004"/>
    <w:rsid w:val="00B25A05"/>
    <w:rsid w:val="00B2631F"/>
    <w:rsid w:val="00B30484"/>
    <w:rsid w:val="00B324DE"/>
    <w:rsid w:val="00B3339C"/>
    <w:rsid w:val="00B36D80"/>
    <w:rsid w:val="00B375AF"/>
    <w:rsid w:val="00B37F1C"/>
    <w:rsid w:val="00B40D6A"/>
    <w:rsid w:val="00B455AE"/>
    <w:rsid w:val="00B46414"/>
    <w:rsid w:val="00B508FA"/>
    <w:rsid w:val="00B617E6"/>
    <w:rsid w:val="00B66836"/>
    <w:rsid w:val="00B7134C"/>
    <w:rsid w:val="00B71469"/>
    <w:rsid w:val="00B71E69"/>
    <w:rsid w:val="00B74961"/>
    <w:rsid w:val="00B7678F"/>
    <w:rsid w:val="00B8133C"/>
    <w:rsid w:val="00B835A3"/>
    <w:rsid w:val="00B84C8C"/>
    <w:rsid w:val="00B91671"/>
    <w:rsid w:val="00B9778E"/>
    <w:rsid w:val="00BA23B5"/>
    <w:rsid w:val="00BA6026"/>
    <w:rsid w:val="00BA7B3E"/>
    <w:rsid w:val="00BB4500"/>
    <w:rsid w:val="00BB4E95"/>
    <w:rsid w:val="00BB5D09"/>
    <w:rsid w:val="00BB7C93"/>
    <w:rsid w:val="00BB7E69"/>
    <w:rsid w:val="00BC1E56"/>
    <w:rsid w:val="00BC7B54"/>
    <w:rsid w:val="00BC7E40"/>
    <w:rsid w:val="00BD0A5A"/>
    <w:rsid w:val="00BD1CB7"/>
    <w:rsid w:val="00BD6835"/>
    <w:rsid w:val="00BE4677"/>
    <w:rsid w:val="00BE6205"/>
    <w:rsid w:val="00BF208A"/>
    <w:rsid w:val="00BF32AE"/>
    <w:rsid w:val="00BF56F4"/>
    <w:rsid w:val="00C0020C"/>
    <w:rsid w:val="00C03234"/>
    <w:rsid w:val="00C041F7"/>
    <w:rsid w:val="00C069E9"/>
    <w:rsid w:val="00C07529"/>
    <w:rsid w:val="00C10370"/>
    <w:rsid w:val="00C13CED"/>
    <w:rsid w:val="00C1567B"/>
    <w:rsid w:val="00C24D26"/>
    <w:rsid w:val="00C2547E"/>
    <w:rsid w:val="00C452C8"/>
    <w:rsid w:val="00C463C1"/>
    <w:rsid w:val="00C50614"/>
    <w:rsid w:val="00C50942"/>
    <w:rsid w:val="00C54CB3"/>
    <w:rsid w:val="00C60530"/>
    <w:rsid w:val="00C60873"/>
    <w:rsid w:val="00C615BD"/>
    <w:rsid w:val="00C6184C"/>
    <w:rsid w:val="00C67270"/>
    <w:rsid w:val="00C6792F"/>
    <w:rsid w:val="00C73F77"/>
    <w:rsid w:val="00C75E0A"/>
    <w:rsid w:val="00C77E3C"/>
    <w:rsid w:val="00C80EF2"/>
    <w:rsid w:val="00C81BA0"/>
    <w:rsid w:val="00C83007"/>
    <w:rsid w:val="00C85088"/>
    <w:rsid w:val="00C861AF"/>
    <w:rsid w:val="00C86FD4"/>
    <w:rsid w:val="00C8749E"/>
    <w:rsid w:val="00C953EB"/>
    <w:rsid w:val="00CA442D"/>
    <w:rsid w:val="00CB27A1"/>
    <w:rsid w:val="00CB5E07"/>
    <w:rsid w:val="00CB63C6"/>
    <w:rsid w:val="00CC112E"/>
    <w:rsid w:val="00CC40C0"/>
    <w:rsid w:val="00CC7874"/>
    <w:rsid w:val="00CD191C"/>
    <w:rsid w:val="00CD3AD5"/>
    <w:rsid w:val="00CD6DAB"/>
    <w:rsid w:val="00CD7D23"/>
    <w:rsid w:val="00CE120D"/>
    <w:rsid w:val="00CE23B3"/>
    <w:rsid w:val="00CE3098"/>
    <w:rsid w:val="00CE42BE"/>
    <w:rsid w:val="00CE58F9"/>
    <w:rsid w:val="00CE5B85"/>
    <w:rsid w:val="00CF0802"/>
    <w:rsid w:val="00CF3B42"/>
    <w:rsid w:val="00D02054"/>
    <w:rsid w:val="00D040A9"/>
    <w:rsid w:val="00D07421"/>
    <w:rsid w:val="00D07FD5"/>
    <w:rsid w:val="00D12346"/>
    <w:rsid w:val="00D132D9"/>
    <w:rsid w:val="00D16B21"/>
    <w:rsid w:val="00D17290"/>
    <w:rsid w:val="00D17B5A"/>
    <w:rsid w:val="00D20152"/>
    <w:rsid w:val="00D205A2"/>
    <w:rsid w:val="00D247C5"/>
    <w:rsid w:val="00D27750"/>
    <w:rsid w:val="00D2790E"/>
    <w:rsid w:val="00D3004E"/>
    <w:rsid w:val="00D31036"/>
    <w:rsid w:val="00D3338D"/>
    <w:rsid w:val="00D40525"/>
    <w:rsid w:val="00D42161"/>
    <w:rsid w:val="00D4323B"/>
    <w:rsid w:val="00D45E6E"/>
    <w:rsid w:val="00D46168"/>
    <w:rsid w:val="00D522E5"/>
    <w:rsid w:val="00D574B6"/>
    <w:rsid w:val="00D57CBD"/>
    <w:rsid w:val="00D61A06"/>
    <w:rsid w:val="00D632D4"/>
    <w:rsid w:val="00D6566F"/>
    <w:rsid w:val="00D65B8A"/>
    <w:rsid w:val="00D70A23"/>
    <w:rsid w:val="00D71BB6"/>
    <w:rsid w:val="00D7743C"/>
    <w:rsid w:val="00D77D63"/>
    <w:rsid w:val="00D8146F"/>
    <w:rsid w:val="00D84B7E"/>
    <w:rsid w:val="00D85A8B"/>
    <w:rsid w:val="00D8739B"/>
    <w:rsid w:val="00D87B01"/>
    <w:rsid w:val="00D902E6"/>
    <w:rsid w:val="00D92124"/>
    <w:rsid w:val="00D9349F"/>
    <w:rsid w:val="00D9525A"/>
    <w:rsid w:val="00D9649F"/>
    <w:rsid w:val="00DA5669"/>
    <w:rsid w:val="00DB17DA"/>
    <w:rsid w:val="00DB585E"/>
    <w:rsid w:val="00DB5DC9"/>
    <w:rsid w:val="00DB71FD"/>
    <w:rsid w:val="00DC3B3E"/>
    <w:rsid w:val="00DC5920"/>
    <w:rsid w:val="00DD0AA6"/>
    <w:rsid w:val="00DD13C6"/>
    <w:rsid w:val="00DD4613"/>
    <w:rsid w:val="00DD7238"/>
    <w:rsid w:val="00DE05BB"/>
    <w:rsid w:val="00DE7917"/>
    <w:rsid w:val="00DF0D81"/>
    <w:rsid w:val="00DF223D"/>
    <w:rsid w:val="00DF383B"/>
    <w:rsid w:val="00DF3BDE"/>
    <w:rsid w:val="00DF5FAD"/>
    <w:rsid w:val="00DF780C"/>
    <w:rsid w:val="00E000B6"/>
    <w:rsid w:val="00E0693B"/>
    <w:rsid w:val="00E12BCE"/>
    <w:rsid w:val="00E1573C"/>
    <w:rsid w:val="00E16F0A"/>
    <w:rsid w:val="00E17894"/>
    <w:rsid w:val="00E22940"/>
    <w:rsid w:val="00E23760"/>
    <w:rsid w:val="00E2648B"/>
    <w:rsid w:val="00E3567B"/>
    <w:rsid w:val="00E3759D"/>
    <w:rsid w:val="00E376A1"/>
    <w:rsid w:val="00E37F18"/>
    <w:rsid w:val="00E42698"/>
    <w:rsid w:val="00E42A01"/>
    <w:rsid w:val="00E5694A"/>
    <w:rsid w:val="00E60385"/>
    <w:rsid w:val="00E60B52"/>
    <w:rsid w:val="00E624CC"/>
    <w:rsid w:val="00E63756"/>
    <w:rsid w:val="00E66FDD"/>
    <w:rsid w:val="00E678A2"/>
    <w:rsid w:val="00E71610"/>
    <w:rsid w:val="00E81B67"/>
    <w:rsid w:val="00E81F09"/>
    <w:rsid w:val="00E823DF"/>
    <w:rsid w:val="00E86868"/>
    <w:rsid w:val="00E86C71"/>
    <w:rsid w:val="00E94D0C"/>
    <w:rsid w:val="00EA35B4"/>
    <w:rsid w:val="00EA40EF"/>
    <w:rsid w:val="00EA7EA2"/>
    <w:rsid w:val="00EB1989"/>
    <w:rsid w:val="00EB44FB"/>
    <w:rsid w:val="00EB5AEA"/>
    <w:rsid w:val="00EC2C4B"/>
    <w:rsid w:val="00EC5DF6"/>
    <w:rsid w:val="00ED089B"/>
    <w:rsid w:val="00ED4EC4"/>
    <w:rsid w:val="00ED79CC"/>
    <w:rsid w:val="00EE0DB5"/>
    <w:rsid w:val="00EE1E75"/>
    <w:rsid w:val="00EE2111"/>
    <w:rsid w:val="00EE2E1F"/>
    <w:rsid w:val="00EE55BA"/>
    <w:rsid w:val="00EF4A3F"/>
    <w:rsid w:val="00EF7C2D"/>
    <w:rsid w:val="00EF7D71"/>
    <w:rsid w:val="00EF7F15"/>
    <w:rsid w:val="00F008EF"/>
    <w:rsid w:val="00F00CB1"/>
    <w:rsid w:val="00F0793D"/>
    <w:rsid w:val="00F10A3F"/>
    <w:rsid w:val="00F2236B"/>
    <w:rsid w:val="00F2375A"/>
    <w:rsid w:val="00F272EC"/>
    <w:rsid w:val="00F33B4C"/>
    <w:rsid w:val="00F40B1C"/>
    <w:rsid w:val="00F43691"/>
    <w:rsid w:val="00F43E35"/>
    <w:rsid w:val="00F45406"/>
    <w:rsid w:val="00F56BA4"/>
    <w:rsid w:val="00F56D59"/>
    <w:rsid w:val="00F6029F"/>
    <w:rsid w:val="00F6328D"/>
    <w:rsid w:val="00F6329A"/>
    <w:rsid w:val="00F67581"/>
    <w:rsid w:val="00F70072"/>
    <w:rsid w:val="00F704CF"/>
    <w:rsid w:val="00F713EF"/>
    <w:rsid w:val="00F716FF"/>
    <w:rsid w:val="00F7726A"/>
    <w:rsid w:val="00F83E8C"/>
    <w:rsid w:val="00F85F4D"/>
    <w:rsid w:val="00F93B4F"/>
    <w:rsid w:val="00F94737"/>
    <w:rsid w:val="00F95265"/>
    <w:rsid w:val="00FA5AB9"/>
    <w:rsid w:val="00FA63BA"/>
    <w:rsid w:val="00FA788B"/>
    <w:rsid w:val="00FB2EE3"/>
    <w:rsid w:val="00FB3344"/>
    <w:rsid w:val="00FB3783"/>
    <w:rsid w:val="00FB5D3B"/>
    <w:rsid w:val="00FB6F04"/>
    <w:rsid w:val="00FB748C"/>
    <w:rsid w:val="00FC1513"/>
    <w:rsid w:val="00FC1742"/>
    <w:rsid w:val="00FC1C1B"/>
    <w:rsid w:val="00FC1DCB"/>
    <w:rsid w:val="00FC26FE"/>
    <w:rsid w:val="00FC4654"/>
    <w:rsid w:val="00FD3F6F"/>
    <w:rsid w:val="00FD4AE2"/>
    <w:rsid w:val="00FD4E4B"/>
    <w:rsid w:val="00FD653A"/>
    <w:rsid w:val="00FD7635"/>
    <w:rsid w:val="00FF4A65"/>
    <w:rsid w:val="00FF4F03"/>
    <w:rsid w:val="00FF5E4D"/>
    <w:rsid w:val="00FF6DB7"/>
    <w:rsid w:val="0B796AE0"/>
    <w:rsid w:val="1B372849"/>
    <w:rsid w:val="1D322AF4"/>
    <w:rsid w:val="20064646"/>
    <w:rsid w:val="23BA7659"/>
    <w:rsid w:val="2BA92ABB"/>
    <w:rsid w:val="326D0948"/>
    <w:rsid w:val="43660954"/>
    <w:rsid w:val="478E5BF3"/>
    <w:rsid w:val="4944688E"/>
    <w:rsid w:val="54AA687A"/>
    <w:rsid w:val="556F070D"/>
    <w:rsid w:val="57C77E54"/>
    <w:rsid w:val="586F5E9A"/>
    <w:rsid w:val="5886005F"/>
    <w:rsid w:val="62934847"/>
    <w:rsid w:val="63284D3B"/>
    <w:rsid w:val="65F406D1"/>
    <w:rsid w:val="6D4A5C29"/>
    <w:rsid w:val="71D00147"/>
    <w:rsid w:val="74424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1pt"/>
    </o:shapedefaults>
    <o:shapelayout v:ext="edit">
      <o:idmap v:ext="edit" data="1"/>
    </o:shapelayout>
  </w:shapeDefaults>
  <w:decimalSymbol w:val="."/>
  <w:listSeparator w:val=","/>
  <w14:docId w14:val="0ED473A3"/>
  <w15:docId w15:val="{60C177F0-F85E-43DA-AAAE-6B48CBF7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autoRedefine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autoRedefine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autoRedefine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autoRedefine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autoRedefine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autoRedefine/>
    <w:qFormat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autoRedefine/>
    <w:qFormat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autoRedefine/>
    <w:semiHidden/>
    <w:qFormat/>
    <w:rPr>
      <w:rFonts w:ascii="Tahoma" w:hAnsi="Tahoma" w:cs="Courier New"/>
      <w:sz w:val="16"/>
      <w:szCs w:val="16"/>
    </w:rPr>
  </w:style>
  <w:style w:type="table" w:styleId="TableGrid">
    <w:name w:val="Table Grid"/>
    <w:basedOn w:val="TableNormal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autoRedefine/>
    <w:uiPriority w:val="99"/>
    <w:semiHidden/>
    <w:rPr>
      <w:color w:val="808080"/>
    </w:rPr>
  </w:style>
  <w:style w:type="character" w:customStyle="1" w:styleId="Style1">
    <w:name w:val="Style1"/>
    <w:basedOn w:val="DefaultParagraphFont"/>
    <w:autoRedefine/>
    <w:qFormat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autoRedefine/>
    <w:qFormat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autoRedefine/>
    <w:uiPriority w:val="1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autoRedefine/>
    <w:uiPriority w:val="1"/>
    <w:qFormat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autoRedefine/>
    <w:uiPriority w:val="1"/>
    <w:qFormat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222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Ruel Carlito</cp:lastModifiedBy>
  <cp:revision>87</cp:revision>
  <cp:lastPrinted>2023-03-15T00:07:00Z</cp:lastPrinted>
  <dcterms:created xsi:type="dcterms:W3CDTF">2024-05-16T08:02:00Z</dcterms:created>
  <dcterms:modified xsi:type="dcterms:W3CDTF">2024-05-17T06:04:00Z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9AA94BEBA4254B9AAE98A9B7E7913DBE_13</vt:lpwstr>
  </property>
</Properties>
</file>